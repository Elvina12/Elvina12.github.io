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5D557" w14:textId="0C7EEA74" w:rsidR="00837E5F" w:rsidRPr="002642CE" w:rsidRDefault="000D3DAC" w:rsidP="00837E5F">
      <w:pPr>
        <w:pStyle w:val="Title"/>
      </w:pPr>
      <w:r>
        <w:t>7-1 Final Project</w:t>
      </w:r>
    </w:p>
    <w:p w14:paraId="504672E6" w14:textId="5150538A" w:rsidR="00837E5F" w:rsidRDefault="00837E5F" w:rsidP="00837E5F">
      <w:pPr>
        <w:pStyle w:val="Title2"/>
      </w:pPr>
      <w:r>
        <w:t>Elvina Medeiros</w:t>
      </w:r>
    </w:p>
    <w:p w14:paraId="4B919C54" w14:textId="04987D4E" w:rsidR="00321B3F" w:rsidRDefault="00837E5F" w:rsidP="00321B3F">
      <w:pPr>
        <w:pStyle w:val="Title2"/>
      </w:pPr>
      <w:r>
        <w:t>SNHU:</w:t>
      </w:r>
      <w:r w:rsidR="00321B3F">
        <w:t xml:space="preserve"> </w:t>
      </w:r>
      <w:r w:rsidR="006F4CEC">
        <w:t>CS</w:t>
      </w:r>
      <w:r w:rsidR="00321B3F">
        <w:t>-</w:t>
      </w:r>
      <w:r w:rsidR="008D0250">
        <w:t>4</w:t>
      </w:r>
      <w:r w:rsidR="006F4CEC">
        <w:t>99</w:t>
      </w:r>
      <w:r w:rsidR="00321B3F">
        <w:t>-</w:t>
      </w:r>
      <w:r w:rsidR="006F4CEC">
        <w:t>T1056</w:t>
      </w:r>
      <w:r w:rsidR="008D0250">
        <w:t xml:space="preserve"> </w:t>
      </w:r>
      <w:r w:rsidR="006F4CEC">
        <w:t>Computer Science Capstone</w:t>
      </w:r>
      <w:r w:rsidR="008D0250">
        <w:t xml:space="preserve"> 21EW1</w:t>
      </w:r>
    </w:p>
    <w:p w14:paraId="2C270E58" w14:textId="77777777" w:rsidR="00321B3F" w:rsidRDefault="00321B3F" w:rsidP="00321B3F">
      <w:pPr>
        <w:pStyle w:val="Title2"/>
      </w:pPr>
    </w:p>
    <w:p w14:paraId="39B2CAFB" w14:textId="715E18E9" w:rsidR="00837E5F" w:rsidRDefault="00837E5F" w:rsidP="00837E5F">
      <w:pPr>
        <w:pStyle w:val="Title2"/>
      </w:pPr>
    </w:p>
    <w:p w14:paraId="1B21C877" w14:textId="77777777" w:rsidR="00837E5F" w:rsidRDefault="00837E5F" w:rsidP="00837E5F">
      <w:pPr>
        <w:pStyle w:val="Title2"/>
      </w:pPr>
    </w:p>
    <w:p w14:paraId="7A14496E" w14:textId="77777777" w:rsidR="00837E5F" w:rsidRDefault="00837E5F" w:rsidP="00837E5F">
      <w:pPr>
        <w:pStyle w:val="Title2"/>
        <w:jc w:val="left"/>
      </w:pPr>
    </w:p>
    <w:p w14:paraId="65FD8E48" w14:textId="77777777" w:rsidR="00EA4D83" w:rsidRDefault="00EA4D83">
      <w:r>
        <w:br w:type="page"/>
      </w:r>
    </w:p>
    <w:sdt>
      <w:sdtPr>
        <w:rPr>
          <w:rFonts w:asciiTheme="minorHAnsi" w:eastAsiaTheme="minorEastAsia" w:hAnsiTheme="minorHAnsi" w:cstheme="minorBidi"/>
          <w:color w:val="000000" w:themeColor="text1"/>
          <w:sz w:val="24"/>
          <w:szCs w:val="24"/>
        </w:rPr>
        <w:id w:val="894248178"/>
        <w:docPartObj>
          <w:docPartGallery w:val="Table of Contents"/>
          <w:docPartUnique/>
        </w:docPartObj>
      </w:sdtPr>
      <w:sdtEndPr>
        <w:rPr>
          <w:b/>
          <w:bCs/>
          <w:noProof/>
        </w:rPr>
      </w:sdtEndPr>
      <w:sdtContent>
        <w:p w14:paraId="4C2CADA6" w14:textId="43E36193" w:rsidR="00845857" w:rsidRPr="00845857" w:rsidRDefault="00845857" w:rsidP="00430D7F">
          <w:pPr>
            <w:pStyle w:val="TOCHeading"/>
          </w:pPr>
          <w:r>
            <w:t>Contents</w:t>
          </w:r>
        </w:p>
        <w:p w14:paraId="089C1402" w14:textId="01A7C9E7" w:rsidR="00114E80" w:rsidRDefault="00845857">
          <w:pPr>
            <w:pStyle w:val="TOC1"/>
            <w:tabs>
              <w:tab w:val="right" w:leader="dot" w:pos="9350"/>
            </w:tabs>
            <w:rPr>
              <w:noProof/>
              <w:color w:val="auto"/>
              <w:sz w:val="22"/>
              <w:szCs w:val="22"/>
              <w:lang w:eastAsia="en-US"/>
            </w:rPr>
          </w:pPr>
          <w:r>
            <w:fldChar w:fldCharType="begin"/>
          </w:r>
          <w:r>
            <w:instrText xml:space="preserve"> TOC \o "1-3" \h \z \u </w:instrText>
          </w:r>
          <w:r>
            <w:fldChar w:fldCharType="separate"/>
          </w:r>
          <w:hyperlink w:anchor="_Toc84940887" w:history="1">
            <w:r w:rsidR="00114E80" w:rsidRPr="00456BF7">
              <w:rPr>
                <w:rStyle w:val="Hyperlink"/>
                <w:noProof/>
              </w:rPr>
              <w:t>Introduction</w:t>
            </w:r>
            <w:r w:rsidR="00114E80">
              <w:rPr>
                <w:noProof/>
                <w:webHidden/>
              </w:rPr>
              <w:tab/>
            </w:r>
            <w:r w:rsidR="00114E80">
              <w:rPr>
                <w:noProof/>
                <w:webHidden/>
              </w:rPr>
              <w:fldChar w:fldCharType="begin"/>
            </w:r>
            <w:r w:rsidR="00114E80">
              <w:rPr>
                <w:noProof/>
                <w:webHidden/>
              </w:rPr>
              <w:instrText xml:space="preserve"> PAGEREF _Toc84940887 \h </w:instrText>
            </w:r>
            <w:r w:rsidR="00114E80">
              <w:rPr>
                <w:noProof/>
                <w:webHidden/>
              </w:rPr>
            </w:r>
            <w:r w:rsidR="00114E80">
              <w:rPr>
                <w:noProof/>
                <w:webHidden/>
              </w:rPr>
              <w:fldChar w:fldCharType="separate"/>
            </w:r>
            <w:r w:rsidR="00114E80">
              <w:rPr>
                <w:noProof/>
                <w:webHidden/>
              </w:rPr>
              <w:t>3</w:t>
            </w:r>
            <w:r w:rsidR="00114E80">
              <w:rPr>
                <w:noProof/>
                <w:webHidden/>
              </w:rPr>
              <w:fldChar w:fldCharType="end"/>
            </w:r>
          </w:hyperlink>
        </w:p>
        <w:p w14:paraId="66B84C11" w14:textId="006AA792" w:rsidR="00114E80" w:rsidRDefault="009D34BB">
          <w:pPr>
            <w:pStyle w:val="TOC1"/>
            <w:tabs>
              <w:tab w:val="right" w:leader="dot" w:pos="9350"/>
            </w:tabs>
            <w:rPr>
              <w:noProof/>
              <w:color w:val="auto"/>
              <w:sz w:val="22"/>
              <w:szCs w:val="22"/>
              <w:lang w:eastAsia="en-US"/>
            </w:rPr>
          </w:pPr>
          <w:hyperlink w:anchor="_Toc84940888" w:history="1">
            <w:r w:rsidR="00114E80" w:rsidRPr="00456BF7">
              <w:rPr>
                <w:rStyle w:val="Hyperlink"/>
                <w:noProof/>
              </w:rPr>
              <w:t>Current State</w:t>
            </w:r>
            <w:r w:rsidR="00114E80">
              <w:rPr>
                <w:noProof/>
                <w:webHidden/>
              </w:rPr>
              <w:tab/>
            </w:r>
            <w:r w:rsidR="00114E80">
              <w:rPr>
                <w:noProof/>
                <w:webHidden/>
              </w:rPr>
              <w:fldChar w:fldCharType="begin"/>
            </w:r>
            <w:r w:rsidR="00114E80">
              <w:rPr>
                <w:noProof/>
                <w:webHidden/>
              </w:rPr>
              <w:instrText xml:space="preserve"> PAGEREF _Toc84940888 \h </w:instrText>
            </w:r>
            <w:r w:rsidR="00114E80">
              <w:rPr>
                <w:noProof/>
                <w:webHidden/>
              </w:rPr>
            </w:r>
            <w:r w:rsidR="00114E80">
              <w:rPr>
                <w:noProof/>
                <w:webHidden/>
              </w:rPr>
              <w:fldChar w:fldCharType="separate"/>
            </w:r>
            <w:r w:rsidR="00114E80">
              <w:rPr>
                <w:noProof/>
                <w:webHidden/>
              </w:rPr>
              <w:t>3</w:t>
            </w:r>
            <w:r w:rsidR="00114E80">
              <w:rPr>
                <w:noProof/>
                <w:webHidden/>
              </w:rPr>
              <w:fldChar w:fldCharType="end"/>
            </w:r>
          </w:hyperlink>
        </w:p>
        <w:p w14:paraId="474B22FC" w14:textId="0913B53E" w:rsidR="00114E80" w:rsidRDefault="009D34BB">
          <w:pPr>
            <w:pStyle w:val="TOC1"/>
            <w:tabs>
              <w:tab w:val="right" w:leader="dot" w:pos="9350"/>
            </w:tabs>
            <w:rPr>
              <w:noProof/>
              <w:color w:val="auto"/>
              <w:sz w:val="22"/>
              <w:szCs w:val="22"/>
              <w:lang w:eastAsia="en-US"/>
            </w:rPr>
          </w:pPr>
          <w:hyperlink w:anchor="_Toc84940889" w:history="1">
            <w:r w:rsidR="00114E80" w:rsidRPr="00456BF7">
              <w:rPr>
                <w:rStyle w:val="Hyperlink"/>
                <w:noProof/>
              </w:rPr>
              <w:t>Post Change review</w:t>
            </w:r>
            <w:r w:rsidR="00114E80">
              <w:rPr>
                <w:noProof/>
                <w:webHidden/>
              </w:rPr>
              <w:tab/>
            </w:r>
            <w:r w:rsidR="00114E80">
              <w:rPr>
                <w:noProof/>
                <w:webHidden/>
              </w:rPr>
              <w:fldChar w:fldCharType="begin"/>
            </w:r>
            <w:r w:rsidR="00114E80">
              <w:rPr>
                <w:noProof/>
                <w:webHidden/>
              </w:rPr>
              <w:instrText xml:space="preserve"> PAGEREF _Toc84940889 \h </w:instrText>
            </w:r>
            <w:r w:rsidR="00114E80">
              <w:rPr>
                <w:noProof/>
                <w:webHidden/>
              </w:rPr>
            </w:r>
            <w:r w:rsidR="00114E80">
              <w:rPr>
                <w:noProof/>
                <w:webHidden/>
              </w:rPr>
              <w:fldChar w:fldCharType="separate"/>
            </w:r>
            <w:r w:rsidR="00114E80">
              <w:rPr>
                <w:noProof/>
                <w:webHidden/>
              </w:rPr>
              <w:t>5</w:t>
            </w:r>
            <w:r w:rsidR="00114E80">
              <w:rPr>
                <w:noProof/>
                <w:webHidden/>
              </w:rPr>
              <w:fldChar w:fldCharType="end"/>
            </w:r>
          </w:hyperlink>
        </w:p>
        <w:p w14:paraId="2889EC39" w14:textId="1D443676" w:rsidR="00114E80" w:rsidRDefault="009D34BB">
          <w:pPr>
            <w:pStyle w:val="TOC1"/>
            <w:tabs>
              <w:tab w:val="right" w:leader="dot" w:pos="9350"/>
            </w:tabs>
            <w:rPr>
              <w:noProof/>
              <w:color w:val="auto"/>
              <w:sz w:val="22"/>
              <w:szCs w:val="22"/>
              <w:lang w:eastAsia="en-US"/>
            </w:rPr>
          </w:pPr>
          <w:hyperlink w:anchor="_Toc84940890" w:history="1">
            <w:r w:rsidR="00114E80" w:rsidRPr="00456BF7">
              <w:rPr>
                <w:rStyle w:val="Hyperlink"/>
                <w:b/>
                <w:bCs/>
                <w:noProof/>
              </w:rPr>
              <w:t>References</w:t>
            </w:r>
            <w:r w:rsidR="00114E80">
              <w:rPr>
                <w:noProof/>
                <w:webHidden/>
              </w:rPr>
              <w:tab/>
            </w:r>
            <w:r w:rsidR="00114E80">
              <w:rPr>
                <w:noProof/>
                <w:webHidden/>
              </w:rPr>
              <w:fldChar w:fldCharType="begin"/>
            </w:r>
            <w:r w:rsidR="00114E80">
              <w:rPr>
                <w:noProof/>
                <w:webHidden/>
              </w:rPr>
              <w:instrText xml:space="preserve"> PAGEREF _Toc84940890 \h </w:instrText>
            </w:r>
            <w:r w:rsidR="00114E80">
              <w:rPr>
                <w:noProof/>
                <w:webHidden/>
              </w:rPr>
            </w:r>
            <w:r w:rsidR="00114E80">
              <w:rPr>
                <w:noProof/>
                <w:webHidden/>
              </w:rPr>
              <w:fldChar w:fldCharType="separate"/>
            </w:r>
            <w:r w:rsidR="00114E80">
              <w:rPr>
                <w:noProof/>
                <w:webHidden/>
              </w:rPr>
              <w:t>8</w:t>
            </w:r>
            <w:r w:rsidR="00114E80">
              <w:rPr>
                <w:noProof/>
                <w:webHidden/>
              </w:rPr>
              <w:fldChar w:fldCharType="end"/>
            </w:r>
          </w:hyperlink>
        </w:p>
        <w:p w14:paraId="09B0C51C" w14:textId="4E3815E8" w:rsidR="00845857" w:rsidRDefault="00845857">
          <w:r>
            <w:rPr>
              <w:b/>
              <w:bCs/>
              <w:noProof/>
            </w:rPr>
            <w:fldChar w:fldCharType="end"/>
          </w:r>
        </w:p>
      </w:sdtContent>
    </w:sdt>
    <w:p w14:paraId="306B08BA" w14:textId="403E38F7" w:rsidR="00FA13C6" w:rsidRDefault="008D0250" w:rsidP="00AA4F54">
      <w:r>
        <w:br w:type="page"/>
      </w:r>
    </w:p>
    <w:p w14:paraId="30145713" w14:textId="16D0B73D" w:rsidR="00F43201" w:rsidRDefault="00AA4F54" w:rsidP="00F43201">
      <w:pPr>
        <w:pStyle w:val="Heading1"/>
      </w:pPr>
      <w:bookmarkStart w:id="0" w:name="_Toc84940887"/>
      <w:r>
        <w:lastRenderedPageBreak/>
        <w:t>Introduction</w:t>
      </w:r>
      <w:bookmarkEnd w:id="0"/>
    </w:p>
    <w:p w14:paraId="652D6CDC" w14:textId="06CB6818" w:rsidR="00697B35" w:rsidRDefault="006F4CEC" w:rsidP="00697B35">
      <w:r>
        <w:t xml:space="preserve">For the computer science capstone, I decided to create </w:t>
      </w:r>
      <w:r w:rsidR="00697B35">
        <w:t xml:space="preserve">an </w:t>
      </w:r>
      <w:proofErr w:type="spellStart"/>
      <w:r>
        <w:t>ePortfolio</w:t>
      </w:r>
      <w:proofErr w:type="spellEnd"/>
      <w:r>
        <w:t xml:space="preserve"> for one of the classes I took recently. The CS-465: Full-stack development I </w:t>
      </w:r>
      <w:proofErr w:type="gramStart"/>
      <w:r>
        <w:t>-  was</w:t>
      </w:r>
      <w:proofErr w:type="gramEnd"/>
      <w:r>
        <w:t xml:space="preserve"> one of the classes that were both challenging and interesting. </w:t>
      </w:r>
      <w:r w:rsidRPr="006F4CEC">
        <w:t>In creating a full</w:t>
      </w:r>
      <w:r>
        <w:t>-</w:t>
      </w:r>
      <w:r w:rsidRPr="006F4CEC">
        <w:t xml:space="preserve">stack application, </w:t>
      </w:r>
      <w:r>
        <w:t>I was</w:t>
      </w:r>
      <w:r w:rsidRPr="006F4CEC">
        <w:t xml:space="preserve"> responsible for </w:t>
      </w:r>
      <w:r w:rsidR="00697B35">
        <w:t xml:space="preserve">designing the website, specifically </w:t>
      </w:r>
      <w:r w:rsidR="00697B35" w:rsidRPr="00697B35">
        <w:t>Model View Controller (MVC) pattern and routing. MVC architecture separates the data (model), the display (view)</w:t>
      </w:r>
      <w:r w:rsidR="00697B35">
        <w:t>,</w:t>
      </w:r>
      <w:r w:rsidR="00697B35" w:rsidRPr="00697B35">
        <w:t xml:space="preserve"> and the application logic (controller). This separation aims to remove any tight coupling between the components, theoretically making code more maintainable and reusable. A bonus is that these components fit nicely into </w:t>
      </w:r>
      <w:r w:rsidR="00697B35">
        <w:t>the</w:t>
      </w:r>
      <w:r w:rsidR="00697B35" w:rsidRPr="00697B35">
        <w:t xml:space="preserve"> rapid prototype development approach and allow concentrate on one aspect at a time</w:t>
      </w:r>
      <w:r w:rsidR="00697B35">
        <w:t>.</w:t>
      </w:r>
    </w:p>
    <w:p w14:paraId="2E4E01C6" w14:textId="767F0472" w:rsidR="00697B35" w:rsidRDefault="00697B35" w:rsidP="00697B35">
      <w:r>
        <w:t xml:space="preserve">I </w:t>
      </w:r>
      <w:r w:rsidRPr="00697B35">
        <w:t xml:space="preserve">also </w:t>
      </w:r>
      <w:r>
        <w:t>had to</w:t>
      </w:r>
      <w:r w:rsidRPr="00697B35">
        <w:t xml:space="preserve"> us</w:t>
      </w:r>
      <w:r>
        <w:t xml:space="preserve">e </w:t>
      </w:r>
      <w:r w:rsidRPr="00697B35">
        <w:t xml:space="preserve">Handlebars (HBS) as </w:t>
      </w:r>
      <w:r>
        <w:t xml:space="preserve">my </w:t>
      </w:r>
      <w:r w:rsidRPr="00697B35">
        <w:t xml:space="preserve">templating engine. </w:t>
      </w:r>
      <w:r>
        <w:t xml:space="preserve">Handlebars is a simple templating language.  It uses a template and an input object to generate HTML or other text formats. Handlebars templates look like a regular text with embedded </w:t>
      </w:r>
      <w:proofErr w:type="gramStart"/>
      <w:r>
        <w:t>Handlebars</w:t>
      </w:r>
      <w:proofErr w:type="gramEnd"/>
      <w:r>
        <w:t xml:space="preserve"> expressions. </w:t>
      </w:r>
      <w:r w:rsidRPr="00697B35">
        <w:t xml:space="preserve">The objective </w:t>
      </w:r>
      <w:r>
        <w:t>of the design portion of this project was</w:t>
      </w:r>
      <w:r w:rsidRPr="00697B35">
        <w:t xml:space="preserve"> to take </w:t>
      </w:r>
      <w:r>
        <w:t>the</w:t>
      </w:r>
      <w:r w:rsidRPr="00697B35">
        <w:t xml:space="preserve"> static HTML site and move it into JSON. The Full Stack Guide guide</w:t>
      </w:r>
      <w:r>
        <w:t>d</w:t>
      </w:r>
      <w:r w:rsidRPr="00697B35">
        <w:t xml:space="preserve"> </w:t>
      </w:r>
      <w:r>
        <w:t>me</w:t>
      </w:r>
      <w:r w:rsidRPr="00697B35">
        <w:t xml:space="preserve"> through the necessary steps and provide</w:t>
      </w:r>
      <w:r>
        <w:t>d</w:t>
      </w:r>
      <w:r w:rsidRPr="00697B35">
        <w:t xml:space="preserve"> deeper insights into these new tools, which allo</w:t>
      </w:r>
      <w:r>
        <w:t>wed</w:t>
      </w:r>
      <w:r w:rsidRPr="00697B35">
        <w:t xml:space="preserve"> </w:t>
      </w:r>
      <w:r>
        <w:t>me</w:t>
      </w:r>
      <w:r w:rsidRPr="00697B35">
        <w:t xml:space="preserve"> to organize the app on the server, move routes and views inside a new folder, and start coding JavaScript for the MVC pattern.</w:t>
      </w:r>
    </w:p>
    <w:p w14:paraId="359F5E03" w14:textId="2132CDD8" w:rsidR="00213D97" w:rsidRDefault="00213D97" w:rsidP="00213D97">
      <w:r>
        <w:t>After I implemented</w:t>
      </w:r>
      <w:r>
        <w:t xml:space="preserve"> </w:t>
      </w:r>
      <w:r w:rsidRPr="00697B35">
        <w:t xml:space="preserve">Handlebars (HBS) as </w:t>
      </w:r>
      <w:r>
        <w:t xml:space="preserve">my </w:t>
      </w:r>
      <w:r w:rsidRPr="00697B35">
        <w:t>templating engine</w:t>
      </w:r>
      <w:r>
        <w:t xml:space="preserve">, I worked in </w:t>
      </w:r>
      <w:r w:rsidR="00866206">
        <w:t xml:space="preserve">the </w:t>
      </w:r>
      <w:r>
        <w:t>Database</w:t>
      </w:r>
      <w:r w:rsidRPr="00697B35">
        <w:t>. The Full Stack Guide guide</w:t>
      </w:r>
      <w:r>
        <w:t>d</w:t>
      </w:r>
      <w:r w:rsidRPr="00697B35">
        <w:t xml:space="preserve"> </w:t>
      </w:r>
      <w:r>
        <w:t>me</w:t>
      </w:r>
      <w:r w:rsidRPr="00697B35">
        <w:t xml:space="preserve"> through the necessary steps and provide</w:t>
      </w:r>
      <w:r>
        <w:t>d</w:t>
      </w:r>
      <w:r w:rsidRPr="00697B35">
        <w:t xml:space="preserve"> deeper insights into these new tools, which allo</w:t>
      </w:r>
      <w:r>
        <w:t>wed</w:t>
      </w:r>
      <w:r w:rsidRPr="00697B35">
        <w:t xml:space="preserve"> </w:t>
      </w:r>
      <w:r>
        <w:t>me</w:t>
      </w:r>
      <w:r w:rsidRPr="00697B35">
        <w:t xml:space="preserve"> to organize the app on the server, move routes and views inside a new folder, and start coding JavaScript for the MVC pattern.</w:t>
      </w:r>
      <w:r>
        <w:t xml:space="preserve"> After I created 2 separate web pages that used handlebars, I decided to test the CRUD functionality and update </w:t>
      </w:r>
      <w:r>
        <w:t xml:space="preserve">one of </w:t>
      </w:r>
      <w:r>
        <w:t>the JSON</w:t>
      </w:r>
      <w:r>
        <w:t xml:space="preserve"> (contains database)</w:t>
      </w:r>
      <w:r>
        <w:t xml:space="preserve"> file</w:t>
      </w:r>
      <w:r w:rsidR="00866206">
        <w:t>s</w:t>
      </w:r>
      <w:r>
        <w:t xml:space="preserve"> with changes.</w:t>
      </w:r>
    </w:p>
    <w:p w14:paraId="01DA7AA3" w14:textId="77777777" w:rsidR="00213D97" w:rsidRDefault="00213D97" w:rsidP="00697B35"/>
    <w:p w14:paraId="3BFE719C" w14:textId="3C3720F0" w:rsidR="00AA4F54" w:rsidRDefault="00AA4F54" w:rsidP="00697B35"/>
    <w:p w14:paraId="01880A4A" w14:textId="7777B667" w:rsidR="00AA4F54" w:rsidRDefault="00213D97" w:rsidP="00AA4F54">
      <w:pPr>
        <w:pStyle w:val="Heading1"/>
      </w:pPr>
      <w:bookmarkStart w:id="1" w:name="_Toc84940888"/>
      <w:r>
        <w:t>Software Design, Engineering</w:t>
      </w:r>
      <w:r w:rsidR="00866206">
        <w:t>,</w:t>
      </w:r>
      <w:r>
        <w:t xml:space="preserve"> and Data Structure: </w:t>
      </w:r>
      <w:r w:rsidR="00AA4F54">
        <w:t>Current State</w:t>
      </w:r>
      <w:bookmarkEnd w:id="1"/>
    </w:p>
    <w:p w14:paraId="08BFCAC9" w14:textId="358446B9" w:rsidR="00AA4F54" w:rsidRDefault="00AA4F54" w:rsidP="00AA4F54">
      <w:r>
        <w:t xml:space="preserve">For class CS-465 we only had to </w:t>
      </w:r>
      <w:r w:rsidR="00704832">
        <w:t xml:space="preserve">use </w:t>
      </w:r>
      <w:r w:rsidR="00114E80">
        <w:t xml:space="preserve">the </w:t>
      </w:r>
      <w:r w:rsidR="00704832">
        <w:t>handl</w:t>
      </w:r>
      <w:r w:rsidR="00114E80">
        <w:t>e</w:t>
      </w:r>
      <w:r w:rsidR="00704832">
        <w:t>bars fe</w:t>
      </w:r>
      <w:r w:rsidR="00114E80">
        <w:t>a</w:t>
      </w:r>
      <w:r w:rsidR="00704832">
        <w:t xml:space="preserve">ture for </w:t>
      </w:r>
      <w:r w:rsidR="00114E80">
        <w:t xml:space="preserve">the </w:t>
      </w:r>
      <w:r w:rsidR="00704832">
        <w:t xml:space="preserve">travel page. As you can see from </w:t>
      </w:r>
      <w:r w:rsidR="00114E80">
        <w:t xml:space="preserve">the </w:t>
      </w:r>
      <w:r w:rsidR="00704832">
        <w:t xml:space="preserve">screenshots below travel page is accessible from both HTML and Handlebars templates. </w:t>
      </w:r>
    </w:p>
    <w:p w14:paraId="2E99FF40" w14:textId="77777777" w:rsidR="00213D97" w:rsidRDefault="00213D97" w:rsidP="00AA4F54"/>
    <w:p w14:paraId="4ABE0497" w14:textId="2C03AD6E" w:rsidR="00704832" w:rsidRDefault="00704832" w:rsidP="00AA4F54">
      <w:r>
        <w:rPr>
          <w:noProof/>
        </w:rPr>
        <w:drawing>
          <wp:inline distT="0" distB="0" distL="0" distR="0" wp14:anchorId="24212CDB" wp14:editId="32097A08">
            <wp:extent cx="5943600" cy="1597025"/>
            <wp:effectExtent l="0" t="0" r="0" b="31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9"/>
                    <a:stretch>
                      <a:fillRect/>
                    </a:stretch>
                  </pic:blipFill>
                  <pic:spPr>
                    <a:xfrm>
                      <a:off x="0" y="0"/>
                      <a:ext cx="5943600" cy="1597025"/>
                    </a:xfrm>
                    <a:prstGeom prst="rect">
                      <a:avLst/>
                    </a:prstGeom>
                  </pic:spPr>
                </pic:pic>
              </a:graphicData>
            </a:graphic>
          </wp:inline>
        </w:drawing>
      </w:r>
    </w:p>
    <w:p w14:paraId="724E1237" w14:textId="3C1F6DA3" w:rsidR="00704832" w:rsidRDefault="00704832" w:rsidP="00AA4F54">
      <w:r>
        <w:t>Screenshot 1 – Travel page HTML</w:t>
      </w:r>
    </w:p>
    <w:p w14:paraId="1CBDD2B8" w14:textId="77777777" w:rsidR="00704832" w:rsidRDefault="00704832" w:rsidP="00AA4F54"/>
    <w:p w14:paraId="6D0AB978" w14:textId="0182524C" w:rsidR="00704832" w:rsidRDefault="00704832" w:rsidP="00AA4F54">
      <w:r>
        <w:rPr>
          <w:noProof/>
        </w:rPr>
        <w:drawing>
          <wp:inline distT="0" distB="0" distL="0" distR="0" wp14:anchorId="7F9BEAE6" wp14:editId="405C9DD3">
            <wp:extent cx="5943600" cy="19316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a:stretch>
                      <a:fillRect/>
                    </a:stretch>
                  </pic:blipFill>
                  <pic:spPr>
                    <a:xfrm>
                      <a:off x="0" y="0"/>
                      <a:ext cx="5943600" cy="1931670"/>
                    </a:xfrm>
                    <a:prstGeom prst="rect">
                      <a:avLst/>
                    </a:prstGeom>
                  </pic:spPr>
                </pic:pic>
              </a:graphicData>
            </a:graphic>
          </wp:inline>
        </w:drawing>
      </w:r>
    </w:p>
    <w:p w14:paraId="527D8358" w14:textId="3949A1C7" w:rsidR="00704832" w:rsidRDefault="00704832" w:rsidP="00AA4F54">
      <w:r>
        <w:t>Screenshot 2 – Travel page handlebars</w:t>
      </w:r>
    </w:p>
    <w:p w14:paraId="58D02D54" w14:textId="4567C7C8" w:rsidR="00704832" w:rsidRDefault="00704832" w:rsidP="00AA4F54"/>
    <w:p w14:paraId="39681C72" w14:textId="03646716" w:rsidR="00704832" w:rsidRDefault="00704832" w:rsidP="00AA4F54">
      <w:proofErr w:type="gramStart"/>
      <w:r>
        <w:t>Handlebars</w:t>
      </w:r>
      <w:proofErr w:type="gramEnd"/>
      <w:r>
        <w:t xml:space="preserve"> fe</w:t>
      </w:r>
      <w:r w:rsidR="00114E80">
        <w:t>a</w:t>
      </w:r>
      <w:r>
        <w:t xml:space="preserve">ture is not accessible for other pages, such as rooms, meals, news, etc. Proposed changes include adding </w:t>
      </w:r>
      <w:r w:rsidR="00114E80">
        <w:t xml:space="preserve">the </w:t>
      </w:r>
      <w:r>
        <w:t>handlebars fe</w:t>
      </w:r>
      <w:r w:rsidR="00114E80">
        <w:t>a</w:t>
      </w:r>
      <w:r>
        <w:t xml:space="preserve">ture to other pages. </w:t>
      </w:r>
    </w:p>
    <w:p w14:paraId="6E2EC441" w14:textId="0E9F5178" w:rsidR="000C0CD1" w:rsidRDefault="000C0CD1" w:rsidP="00AA4F54">
      <w:r>
        <w:rPr>
          <w:noProof/>
        </w:rPr>
        <w:lastRenderedPageBreak/>
        <w:drawing>
          <wp:inline distT="0" distB="0" distL="0" distR="0" wp14:anchorId="110529A2" wp14:editId="6F274208">
            <wp:extent cx="5943600" cy="1557655"/>
            <wp:effectExtent l="0" t="0" r="0" b="444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1"/>
                    <a:stretch>
                      <a:fillRect/>
                    </a:stretch>
                  </pic:blipFill>
                  <pic:spPr>
                    <a:xfrm>
                      <a:off x="0" y="0"/>
                      <a:ext cx="5943600" cy="1557655"/>
                    </a:xfrm>
                    <a:prstGeom prst="rect">
                      <a:avLst/>
                    </a:prstGeom>
                  </pic:spPr>
                </pic:pic>
              </a:graphicData>
            </a:graphic>
          </wp:inline>
        </w:drawing>
      </w:r>
    </w:p>
    <w:p w14:paraId="2441782C" w14:textId="64E1FE22" w:rsidR="00704832" w:rsidRDefault="00704832" w:rsidP="00704832">
      <w:r>
        <w:t xml:space="preserve">Screenshot </w:t>
      </w:r>
      <w:r w:rsidR="00BD1DE4">
        <w:t>3</w:t>
      </w:r>
      <w:r>
        <w:t xml:space="preserve"> – Rooms page HTML</w:t>
      </w:r>
    </w:p>
    <w:p w14:paraId="4CDF4DEB" w14:textId="77777777" w:rsidR="00213D97" w:rsidRDefault="00213D97" w:rsidP="00704832"/>
    <w:p w14:paraId="0A277F32" w14:textId="6AF96F63" w:rsidR="000C0CD1" w:rsidRDefault="000C0CD1" w:rsidP="00AA4F54">
      <w:r>
        <w:rPr>
          <w:noProof/>
        </w:rPr>
        <w:drawing>
          <wp:inline distT="0" distB="0" distL="0" distR="0" wp14:anchorId="7E331A67" wp14:editId="18117C34">
            <wp:extent cx="5943600" cy="1465580"/>
            <wp:effectExtent l="0" t="0" r="0" b="127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a:stretch>
                      <a:fillRect/>
                    </a:stretch>
                  </pic:blipFill>
                  <pic:spPr>
                    <a:xfrm>
                      <a:off x="0" y="0"/>
                      <a:ext cx="5943600" cy="1465580"/>
                    </a:xfrm>
                    <a:prstGeom prst="rect">
                      <a:avLst/>
                    </a:prstGeom>
                  </pic:spPr>
                </pic:pic>
              </a:graphicData>
            </a:graphic>
          </wp:inline>
        </w:drawing>
      </w:r>
    </w:p>
    <w:p w14:paraId="7DE69EB9" w14:textId="2DBD1BF8" w:rsidR="00704832" w:rsidRDefault="00704832" w:rsidP="00AA4F54">
      <w:r>
        <w:t xml:space="preserve">Screenshot </w:t>
      </w:r>
      <w:r w:rsidR="003258EE">
        <w:t>4</w:t>
      </w:r>
      <w:r>
        <w:t xml:space="preserve"> – Rooms page handlebars</w:t>
      </w:r>
    </w:p>
    <w:p w14:paraId="4AE6CCA3" w14:textId="77777777" w:rsidR="00213D97" w:rsidRDefault="00213D97" w:rsidP="00AA4F54"/>
    <w:p w14:paraId="7E4A3215" w14:textId="435E4712" w:rsidR="00BD1DE4" w:rsidRDefault="00BD1DE4" w:rsidP="00AA4F54">
      <w:r>
        <w:t xml:space="preserve">Another way to simplify the code is to use another feature of handlebars, such as loops. We can notice in the </w:t>
      </w:r>
      <w:proofErr w:type="spellStart"/>
      <w:r>
        <w:t>rooms.h</w:t>
      </w:r>
      <w:r w:rsidR="0021427B">
        <w:t>bs</w:t>
      </w:r>
      <w:proofErr w:type="spellEnd"/>
      <w:r>
        <w:t xml:space="preserve"> file that the code for the rooms is constantly repeating. The way to simplify it is to create a </w:t>
      </w:r>
      <w:r w:rsidR="00114E80">
        <w:t>JSON</w:t>
      </w:r>
      <w:r>
        <w:t xml:space="preserve"> file that contains information about all the rooms that </w:t>
      </w:r>
      <w:r w:rsidR="00114E80">
        <w:t xml:space="preserve">are </w:t>
      </w:r>
      <w:r>
        <w:t>currently on</w:t>
      </w:r>
      <w:r w:rsidR="00114E80">
        <w:t>-</w:t>
      </w:r>
      <w:r>
        <w:t xml:space="preserve">site and add each loop to the </w:t>
      </w:r>
      <w:proofErr w:type="spellStart"/>
      <w:r>
        <w:t>rooms.hbs</w:t>
      </w:r>
      <w:proofErr w:type="spellEnd"/>
      <w:r>
        <w:t xml:space="preserve"> file.</w:t>
      </w:r>
      <w:r w:rsidR="0021427B">
        <w:t xml:space="preserve"> This file should be in </w:t>
      </w:r>
      <w:r w:rsidR="00114E80">
        <w:t xml:space="preserve">the </w:t>
      </w:r>
      <w:r w:rsidR="0021427B">
        <w:t>data folder.</w:t>
      </w:r>
    </w:p>
    <w:p w14:paraId="12D94DA4" w14:textId="77777777" w:rsidR="00213D97" w:rsidRDefault="00213D97" w:rsidP="00AA4F54"/>
    <w:p w14:paraId="2C1C6E2C" w14:textId="46700957" w:rsidR="00BD1DE4" w:rsidRDefault="00BD1DE4" w:rsidP="00AA4F54">
      <w:r>
        <w:rPr>
          <w:noProof/>
        </w:rPr>
        <w:lastRenderedPageBreak/>
        <w:drawing>
          <wp:inline distT="0" distB="0" distL="0" distR="0" wp14:anchorId="53232E4A" wp14:editId="36AB276D">
            <wp:extent cx="5943600" cy="248221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5943600" cy="2482215"/>
                    </a:xfrm>
                    <a:prstGeom prst="rect">
                      <a:avLst/>
                    </a:prstGeom>
                  </pic:spPr>
                </pic:pic>
              </a:graphicData>
            </a:graphic>
          </wp:inline>
        </w:drawing>
      </w:r>
    </w:p>
    <w:p w14:paraId="256877D6" w14:textId="5C391B48" w:rsidR="00BD1DE4" w:rsidRPr="00AA4F54" w:rsidRDefault="00BD1DE4" w:rsidP="00AA4F54">
      <w:r>
        <w:t>Screenshot 5 – Rooms file with all rooms listed in it.</w:t>
      </w:r>
    </w:p>
    <w:p w14:paraId="1659BB2A" w14:textId="77777777" w:rsidR="00AA4F54" w:rsidRPr="00AA4F54" w:rsidRDefault="00AA4F54" w:rsidP="00AA4F54"/>
    <w:p w14:paraId="19A2BABA" w14:textId="440463DC" w:rsidR="00AA4F54" w:rsidRDefault="00213D97" w:rsidP="00AA4F54">
      <w:pPr>
        <w:pStyle w:val="Heading1"/>
      </w:pPr>
      <w:bookmarkStart w:id="2" w:name="_Toc84940889"/>
      <w:r>
        <w:t>Software Design, Engineering</w:t>
      </w:r>
      <w:r w:rsidR="00866206">
        <w:t>,</w:t>
      </w:r>
      <w:r>
        <w:t xml:space="preserve"> and Data Structure: </w:t>
      </w:r>
      <w:r w:rsidR="00F9277D">
        <w:t>Post Change review</w:t>
      </w:r>
      <w:bookmarkEnd w:id="2"/>
    </w:p>
    <w:p w14:paraId="4A749636" w14:textId="4E285CB7" w:rsidR="00F9277D" w:rsidRDefault="00114E80" w:rsidP="00F9277D">
      <w:r>
        <w:t>T</w:t>
      </w:r>
      <w:r w:rsidR="00F9277D">
        <w:t xml:space="preserve">o create a handlebar feature for the rooms page, I had to copy </w:t>
      </w:r>
      <w:r>
        <w:t xml:space="preserve">the </w:t>
      </w:r>
      <w:r w:rsidR="00F9277D">
        <w:t xml:space="preserve">rooms.html file from </w:t>
      </w:r>
      <w:r>
        <w:t xml:space="preserve">the </w:t>
      </w:r>
      <w:r w:rsidR="00F9277D">
        <w:t>public folder and paste it to the views folder. After that</w:t>
      </w:r>
      <w:r>
        <w:t>,</w:t>
      </w:r>
      <w:r w:rsidR="00F9277D">
        <w:t xml:space="preserve"> I had to change the file format from </w:t>
      </w:r>
      <w:r>
        <w:t>HTML</w:t>
      </w:r>
      <w:r w:rsidR="00F9277D">
        <w:t xml:space="preserve"> to </w:t>
      </w:r>
      <w:proofErr w:type="spellStart"/>
      <w:r w:rsidR="00F9277D">
        <w:t>hbs</w:t>
      </w:r>
      <w:proofErr w:type="spellEnd"/>
      <w:r w:rsidR="00F9277D">
        <w:t xml:space="preserve"> (handlebars). I had to enter </w:t>
      </w:r>
      <w:r>
        <w:t xml:space="preserve">the </w:t>
      </w:r>
      <w:r w:rsidR="00F9277D">
        <w:t xml:space="preserve">command header and footer into the new </w:t>
      </w:r>
      <w:proofErr w:type="spellStart"/>
      <w:r w:rsidR="00F9277D">
        <w:t>rooms.hbs</w:t>
      </w:r>
      <w:proofErr w:type="spellEnd"/>
      <w:r w:rsidR="00F9277D">
        <w:t xml:space="preserve"> file, so instead of storing header and footer information in </w:t>
      </w:r>
      <w:proofErr w:type="spellStart"/>
      <w:r w:rsidR="00F9277D">
        <w:t>rooms.hbs</w:t>
      </w:r>
      <w:proofErr w:type="spellEnd"/>
      <w:r w:rsidR="00F9277D">
        <w:t xml:space="preserve"> file itself we will store it in handlebars as we did for the travel page. After the file has been </w:t>
      </w:r>
      <w:proofErr w:type="gramStart"/>
      <w:r w:rsidR="00F9277D">
        <w:t>updated</w:t>
      </w:r>
      <w:proofErr w:type="gramEnd"/>
      <w:r w:rsidR="00F9277D">
        <w:t xml:space="preserve"> I had to also cre</w:t>
      </w:r>
      <w:r>
        <w:t>a</w:t>
      </w:r>
      <w:r w:rsidR="00F9277D">
        <w:t xml:space="preserve">te </w:t>
      </w:r>
      <w:r>
        <w:t xml:space="preserve">a </w:t>
      </w:r>
      <w:r w:rsidR="00F9277D">
        <w:t>router and controller for a new room</w:t>
      </w:r>
      <w:r w:rsidR="003258EE">
        <w:t xml:space="preserve"> request. After </w:t>
      </w:r>
      <w:r>
        <w:t xml:space="preserve">the </w:t>
      </w:r>
      <w:r w:rsidR="003258EE">
        <w:t>router and controller for page rooms ha</w:t>
      </w:r>
      <w:r>
        <w:t>ve</w:t>
      </w:r>
      <w:r w:rsidR="003258EE">
        <w:t xml:space="preserve"> been </w:t>
      </w:r>
      <w:proofErr w:type="gramStart"/>
      <w:r w:rsidR="003258EE">
        <w:t>created</w:t>
      </w:r>
      <w:proofErr w:type="gramEnd"/>
      <w:r w:rsidR="003258EE">
        <w:t xml:space="preserve"> I had to update </w:t>
      </w:r>
      <w:r>
        <w:t xml:space="preserve">the </w:t>
      </w:r>
      <w:r w:rsidR="003258EE">
        <w:t xml:space="preserve">app.js folder to include </w:t>
      </w:r>
      <w:r>
        <w:t xml:space="preserve">the </w:t>
      </w:r>
      <w:r w:rsidR="003258EE">
        <w:t xml:space="preserve">new controller and router. </w:t>
      </w:r>
      <w:proofErr w:type="gramStart"/>
      <w:r w:rsidR="003258EE">
        <w:t>The final result</w:t>
      </w:r>
      <w:proofErr w:type="gramEnd"/>
      <w:r w:rsidR="003258EE">
        <w:t xml:space="preserve"> is allowing us to access page rooms from </w:t>
      </w:r>
      <w:r>
        <w:t xml:space="preserve">the </w:t>
      </w:r>
      <w:proofErr w:type="spellStart"/>
      <w:r w:rsidR="003258EE">
        <w:t>hbs</w:t>
      </w:r>
      <w:proofErr w:type="spellEnd"/>
      <w:r w:rsidR="003258EE">
        <w:t xml:space="preserve"> side. This new feature may not be noticeable to the end-user, but from the back-end development perspective</w:t>
      </w:r>
      <w:r>
        <w:t>,</w:t>
      </w:r>
      <w:r w:rsidR="003258EE">
        <w:t xml:space="preserve"> handlebars allowed us to decrease the code from 130 lines to 52, wh</w:t>
      </w:r>
      <w:r>
        <w:t>ich</w:t>
      </w:r>
      <w:r w:rsidR="003258EE">
        <w:t xml:space="preserve"> will increase the speed of the website and will make the code easier for troubleshooting. </w:t>
      </w:r>
    </w:p>
    <w:p w14:paraId="7D79C3ED" w14:textId="77777777" w:rsidR="00213D97" w:rsidRDefault="00213D97" w:rsidP="00F9277D"/>
    <w:p w14:paraId="26BE9CB8" w14:textId="7BA74DBF" w:rsidR="00F61CC2" w:rsidRDefault="00F61CC2" w:rsidP="00F9277D">
      <w:r>
        <w:rPr>
          <w:noProof/>
        </w:rPr>
        <w:lastRenderedPageBreak/>
        <w:drawing>
          <wp:inline distT="0" distB="0" distL="0" distR="0" wp14:anchorId="5C5E997D" wp14:editId="34DCE3D4">
            <wp:extent cx="5943600" cy="1547495"/>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4"/>
                    <a:stretch>
                      <a:fillRect/>
                    </a:stretch>
                  </pic:blipFill>
                  <pic:spPr>
                    <a:xfrm>
                      <a:off x="0" y="0"/>
                      <a:ext cx="5943600" cy="1547495"/>
                    </a:xfrm>
                    <a:prstGeom prst="rect">
                      <a:avLst/>
                    </a:prstGeom>
                  </pic:spPr>
                </pic:pic>
              </a:graphicData>
            </a:graphic>
          </wp:inline>
        </w:drawing>
      </w:r>
    </w:p>
    <w:p w14:paraId="3B0F5253" w14:textId="41AE5DCD" w:rsidR="003258EE" w:rsidRPr="00AA4F54" w:rsidRDefault="003258EE" w:rsidP="003258EE">
      <w:r>
        <w:t xml:space="preserve">Screenshot </w:t>
      </w:r>
      <w:r w:rsidR="00BD1DE4">
        <w:t>6</w:t>
      </w:r>
      <w:r>
        <w:t xml:space="preserve"> – Rooms page after changes </w:t>
      </w:r>
      <w:r w:rsidR="00F61CC2">
        <w:t xml:space="preserve">with </w:t>
      </w:r>
      <w:r>
        <w:t>handlebars</w:t>
      </w:r>
    </w:p>
    <w:p w14:paraId="31CA5AEF" w14:textId="43CF4893" w:rsidR="003258EE" w:rsidRDefault="003258EE" w:rsidP="00F9277D"/>
    <w:p w14:paraId="022008CC" w14:textId="3BBE3593" w:rsidR="00BD1DE4" w:rsidRDefault="00BD1DE4" w:rsidP="00F9277D">
      <w:r>
        <w:t xml:space="preserve">After this was </w:t>
      </w:r>
      <w:proofErr w:type="gramStart"/>
      <w:r>
        <w:t>accomplished</w:t>
      </w:r>
      <w:proofErr w:type="gramEnd"/>
      <w:r>
        <w:t xml:space="preserve"> I created a room </w:t>
      </w:r>
      <w:r w:rsidR="00114E80">
        <w:t>JSON</w:t>
      </w:r>
      <w:r>
        <w:t xml:space="preserve"> file with information about all the rooms. And added the #each loop. Here </w:t>
      </w:r>
      <w:r w:rsidR="00114E80">
        <w:t xml:space="preserve">is </w:t>
      </w:r>
      <w:r>
        <w:t xml:space="preserve">how it looks and the outcome. </w:t>
      </w:r>
    </w:p>
    <w:p w14:paraId="0B1A2AF0" w14:textId="77777777" w:rsidR="00866206" w:rsidRDefault="00866206" w:rsidP="00F9277D"/>
    <w:p w14:paraId="23596485" w14:textId="5F46476D" w:rsidR="00BD1DE4" w:rsidRDefault="0021427B" w:rsidP="00F9277D">
      <w:r>
        <w:rPr>
          <w:noProof/>
        </w:rPr>
        <w:drawing>
          <wp:inline distT="0" distB="0" distL="0" distR="0" wp14:anchorId="262EFEEF" wp14:editId="4A3DD6A7">
            <wp:extent cx="5943600" cy="1659890"/>
            <wp:effectExtent l="0" t="0" r="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5"/>
                    <a:stretch>
                      <a:fillRect/>
                    </a:stretch>
                  </pic:blipFill>
                  <pic:spPr>
                    <a:xfrm>
                      <a:off x="0" y="0"/>
                      <a:ext cx="5943600" cy="1659890"/>
                    </a:xfrm>
                    <a:prstGeom prst="rect">
                      <a:avLst/>
                    </a:prstGeom>
                  </pic:spPr>
                </pic:pic>
              </a:graphicData>
            </a:graphic>
          </wp:inline>
        </w:drawing>
      </w:r>
    </w:p>
    <w:p w14:paraId="2A2B9BB4" w14:textId="0EE6AB5F" w:rsidR="00BD1DE4" w:rsidRDefault="00BD1DE4" w:rsidP="00F9277D">
      <w:r>
        <w:t xml:space="preserve">Screenshot 7 </w:t>
      </w:r>
      <w:r w:rsidR="0021427B">
        <w:t>–</w:t>
      </w:r>
      <w:r>
        <w:t xml:space="preserve"> </w:t>
      </w:r>
      <w:proofErr w:type="spellStart"/>
      <w:r w:rsidR="0021427B">
        <w:t>Room.json</w:t>
      </w:r>
      <w:proofErr w:type="spellEnd"/>
      <w:r w:rsidR="0021427B">
        <w:t xml:space="preserve"> file list all the info about the rooms we have</w:t>
      </w:r>
    </w:p>
    <w:p w14:paraId="42490E50" w14:textId="77777777" w:rsidR="00213D97" w:rsidRDefault="00213D97" w:rsidP="00F9277D"/>
    <w:p w14:paraId="691A3637" w14:textId="37432674" w:rsidR="0021427B" w:rsidRDefault="0021427B" w:rsidP="00F9277D">
      <w:r>
        <w:rPr>
          <w:noProof/>
        </w:rPr>
        <w:drawing>
          <wp:inline distT="0" distB="0" distL="0" distR="0" wp14:anchorId="2626F899" wp14:editId="4657CDEC">
            <wp:extent cx="5943600" cy="1450975"/>
            <wp:effectExtent l="0" t="0" r="0" b="0"/>
            <wp:docPr id="11" name="Picture 1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with medium confidence"/>
                    <pic:cNvPicPr/>
                  </pic:nvPicPr>
                  <pic:blipFill>
                    <a:blip r:embed="rId16"/>
                    <a:stretch>
                      <a:fillRect/>
                    </a:stretch>
                  </pic:blipFill>
                  <pic:spPr>
                    <a:xfrm>
                      <a:off x="0" y="0"/>
                      <a:ext cx="5943600" cy="1450975"/>
                    </a:xfrm>
                    <a:prstGeom prst="rect">
                      <a:avLst/>
                    </a:prstGeom>
                  </pic:spPr>
                </pic:pic>
              </a:graphicData>
            </a:graphic>
          </wp:inline>
        </w:drawing>
      </w:r>
    </w:p>
    <w:p w14:paraId="39521BB6" w14:textId="07B6F2C0" w:rsidR="0021427B" w:rsidRDefault="0021427B" w:rsidP="00F9277D">
      <w:r>
        <w:t xml:space="preserve">Screenshot 8 – </w:t>
      </w:r>
      <w:proofErr w:type="spellStart"/>
      <w:r>
        <w:t>rooms.hbs</w:t>
      </w:r>
      <w:proofErr w:type="spellEnd"/>
      <w:r>
        <w:t xml:space="preserve"> file with loop #each</w:t>
      </w:r>
    </w:p>
    <w:p w14:paraId="108B6181" w14:textId="77777777" w:rsidR="00213D97" w:rsidRDefault="00213D97" w:rsidP="00F9277D"/>
    <w:p w14:paraId="2616922F" w14:textId="05EDE733" w:rsidR="0021427B" w:rsidRDefault="0021427B" w:rsidP="00F9277D">
      <w:r>
        <w:lastRenderedPageBreak/>
        <w:t>In the summary</w:t>
      </w:r>
      <w:r w:rsidR="00114E80">
        <w:t>,</w:t>
      </w:r>
      <w:r>
        <w:t xml:space="preserve"> we can conclude that by using handle</w:t>
      </w:r>
      <w:r w:rsidR="00114E80">
        <w:t>b</w:t>
      </w:r>
      <w:r>
        <w:t xml:space="preserve">ars partials and loops we reduced the code from </w:t>
      </w:r>
      <w:r w:rsidR="00114E80">
        <w:t xml:space="preserve">113 to 38. Because of this change, it will be much easier to add/remove trips without dealing with the HTML portion of the code. And it also reduced the length of the code what will help with troubleshooting. Below is the website rooms page after changes. </w:t>
      </w:r>
    </w:p>
    <w:p w14:paraId="12CB30E0" w14:textId="77777777" w:rsidR="00866206" w:rsidRDefault="00866206" w:rsidP="00F9277D"/>
    <w:p w14:paraId="68AEC7D3" w14:textId="35CA90D3" w:rsidR="00114E80" w:rsidRDefault="00114E80" w:rsidP="00F9277D">
      <w:r>
        <w:rPr>
          <w:noProof/>
        </w:rPr>
        <w:drawing>
          <wp:inline distT="0" distB="0" distL="0" distR="0" wp14:anchorId="3722AEF1" wp14:editId="5E3771EB">
            <wp:extent cx="5943600" cy="1728470"/>
            <wp:effectExtent l="0" t="0" r="0" b="508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a:stretch>
                      <a:fillRect/>
                    </a:stretch>
                  </pic:blipFill>
                  <pic:spPr>
                    <a:xfrm>
                      <a:off x="0" y="0"/>
                      <a:ext cx="5943600" cy="1728470"/>
                    </a:xfrm>
                    <a:prstGeom prst="rect">
                      <a:avLst/>
                    </a:prstGeom>
                  </pic:spPr>
                </pic:pic>
              </a:graphicData>
            </a:graphic>
          </wp:inline>
        </w:drawing>
      </w:r>
    </w:p>
    <w:p w14:paraId="19420D8C" w14:textId="1A3ECE5A" w:rsidR="000D3DAC" w:rsidRDefault="00114E80" w:rsidP="00213D97">
      <w:r>
        <w:t xml:space="preserve">Screenshot 9 – Rooms page after changes </w:t>
      </w:r>
    </w:p>
    <w:p w14:paraId="160E6E02" w14:textId="77777777" w:rsidR="000D3DAC" w:rsidRDefault="000D3DAC" w:rsidP="000D3DAC">
      <w:pPr>
        <w:pStyle w:val="Heading1"/>
      </w:pPr>
    </w:p>
    <w:p w14:paraId="429EF467" w14:textId="77777777" w:rsidR="000D3DAC" w:rsidRDefault="000D3DAC" w:rsidP="000D3DAC">
      <w:pPr>
        <w:pStyle w:val="Heading1"/>
      </w:pPr>
    </w:p>
    <w:p w14:paraId="6712FDAA" w14:textId="77777777" w:rsidR="000D3DAC" w:rsidRDefault="000D3DAC" w:rsidP="000D3DAC">
      <w:pPr>
        <w:pStyle w:val="Heading1"/>
      </w:pPr>
    </w:p>
    <w:p w14:paraId="5E9A5253" w14:textId="77777777" w:rsidR="000D3DAC" w:rsidRDefault="000D3DAC" w:rsidP="000D3DAC">
      <w:pPr>
        <w:pStyle w:val="Heading1"/>
      </w:pPr>
    </w:p>
    <w:p w14:paraId="615525BF" w14:textId="181EAE56" w:rsidR="000D3DAC" w:rsidRDefault="000D3DAC" w:rsidP="000D3DAC">
      <w:pPr>
        <w:pStyle w:val="Heading1"/>
      </w:pPr>
    </w:p>
    <w:p w14:paraId="6C12CC1E" w14:textId="282D818D" w:rsidR="00866206" w:rsidRDefault="00866206" w:rsidP="00866206"/>
    <w:p w14:paraId="74CFD25D" w14:textId="63C63950" w:rsidR="00866206" w:rsidRDefault="00866206" w:rsidP="00866206"/>
    <w:p w14:paraId="469191E5" w14:textId="5996E43E" w:rsidR="00866206" w:rsidRDefault="00866206" w:rsidP="00866206"/>
    <w:p w14:paraId="0CBF0780" w14:textId="178F7F56" w:rsidR="00866206" w:rsidRDefault="00866206" w:rsidP="00866206"/>
    <w:p w14:paraId="7714C4CE" w14:textId="72CF065F" w:rsidR="00866206" w:rsidRDefault="00866206" w:rsidP="00866206"/>
    <w:p w14:paraId="0B346E50" w14:textId="77777777" w:rsidR="00866206" w:rsidRPr="00866206" w:rsidRDefault="00866206" w:rsidP="00866206"/>
    <w:p w14:paraId="1A960A4C" w14:textId="321B867A" w:rsidR="000D3DAC" w:rsidRDefault="00866206" w:rsidP="000D3DAC">
      <w:pPr>
        <w:pStyle w:val="Heading1"/>
      </w:pPr>
      <w:r>
        <w:lastRenderedPageBreak/>
        <w:t xml:space="preserve">Database: </w:t>
      </w:r>
      <w:r w:rsidR="000D3DAC">
        <w:t>Current State</w:t>
      </w:r>
    </w:p>
    <w:p w14:paraId="34E7C9E0" w14:textId="5565318A" w:rsidR="00866206" w:rsidRDefault="00866206" w:rsidP="00866206">
      <w:r>
        <w:t xml:space="preserve">Previously </w:t>
      </w:r>
      <w:r>
        <w:t xml:space="preserve">I implemented </w:t>
      </w:r>
      <w:r w:rsidRPr="00697B35">
        <w:t xml:space="preserve">Handlebars (HBS) as </w:t>
      </w:r>
      <w:r>
        <w:t xml:space="preserve">my </w:t>
      </w:r>
      <w:r w:rsidRPr="00697B35">
        <w:t>templating engine</w:t>
      </w:r>
      <w:r>
        <w:t xml:space="preserve">, </w:t>
      </w:r>
      <w:r>
        <w:t>below I’ll post my work on the database side</w:t>
      </w:r>
      <w:r w:rsidRPr="00697B35">
        <w:t xml:space="preserve">. </w:t>
      </w:r>
      <w:r>
        <w:t>After I created 2 separate web pages that used handlebars, I decided to test the CRUD functionality and update one of the JSON (contains database) file</w:t>
      </w:r>
      <w:r>
        <w:t>s</w:t>
      </w:r>
      <w:r>
        <w:t xml:space="preserve"> with changes.</w:t>
      </w:r>
    </w:p>
    <w:p w14:paraId="0915CD65" w14:textId="262A68D4" w:rsidR="000D3DAC" w:rsidRDefault="000D3DAC" w:rsidP="00866206">
      <w:r>
        <w:t>Below you can find the HTML page room and page room that is using handlebars</w:t>
      </w:r>
      <w:r w:rsidR="00866206">
        <w:t xml:space="preserve">. As we already created a database for a page that is using handlebars, we will be updating that page. </w:t>
      </w:r>
    </w:p>
    <w:p w14:paraId="05C2A256" w14:textId="77777777" w:rsidR="00866206" w:rsidRDefault="00866206" w:rsidP="00866206">
      <w:pPr>
        <w:ind w:firstLine="0"/>
      </w:pPr>
    </w:p>
    <w:p w14:paraId="24754F9E" w14:textId="77777777" w:rsidR="000D3DAC" w:rsidRDefault="000D3DAC" w:rsidP="000D3DAC">
      <w:r>
        <w:rPr>
          <w:noProof/>
        </w:rPr>
        <w:drawing>
          <wp:inline distT="0" distB="0" distL="0" distR="0" wp14:anchorId="0F93BE72" wp14:editId="31FDE226">
            <wp:extent cx="5943600" cy="2902585"/>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5943600" cy="2902585"/>
                    </a:xfrm>
                    <a:prstGeom prst="rect">
                      <a:avLst/>
                    </a:prstGeom>
                  </pic:spPr>
                </pic:pic>
              </a:graphicData>
            </a:graphic>
          </wp:inline>
        </w:drawing>
      </w:r>
    </w:p>
    <w:p w14:paraId="437C3584" w14:textId="77777777" w:rsidR="000D3DAC" w:rsidRDefault="000D3DAC" w:rsidP="000D3DAC">
      <w:r>
        <w:t>Screenshot 1 – HTML page room</w:t>
      </w:r>
    </w:p>
    <w:p w14:paraId="0F1DEFFC" w14:textId="77777777" w:rsidR="000D3DAC" w:rsidRDefault="000D3DAC" w:rsidP="000D3DAC"/>
    <w:p w14:paraId="0A8C40A9" w14:textId="77777777" w:rsidR="000D3DAC" w:rsidRDefault="000D3DAC" w:rsidP="000D3DAC">
      <w:r>
        <w:rPr>
          <w:noProof/>
        </w:rPr>
        <w:lastRenderedPageBreak/>
        <w:drawing>
          <wp:inline distT="0" distB="0" distL="0" distR="0" wp14:anchorId="73D99143" wp14:editId="7CA69FC9">
            <wp:extent cx="5943600" cy="301498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9"/>
                    <a:stretch>
                      <a:fillRect/>
                    </a:stretch>
                  </pic:blipFill>
                  <pic:spPr>
                    <a:xfrm>
                      <a:off x="0" y="0"/>
                      <a:ext cx="5943600" cy="3014980"/>
                    </a:xfrm>
                    <a:prstGeom prst="rect">
                      <a:avLst/>
                    </a:prstGeom>
                  </pic:spPr>
                </pic:pic>
              </a:graphicData>
            </a:graphic>
          </wp:inline>
        </w:drawing>
      </w:r>
    </w:p>
    <w:p w14:paraId="41994A04" w14:textId="77777777" w:rsidR="000D3DAC" w:rsidRDefault="000D3DAC" w:rsidP="000D3DAC">
      <w:r>
        <w:t>Screenshot 2 – Rooms page handlebars</w:t>
      </w:r>
    </w:p>
    <w:p w14:paraId="30B96541" w14:textId="77777777" w:rsidR="000D3DAC" w:rsidRDefault="000D3DAC" w:rsidP="000D3DAC"/>
    <w:p w14:paraId="536E345F" w14:textId="77777777" w:rsidR="000D3DAC" w:rsidRDefault="000D3DAC" w:rsidP="000D3DAC">
      <w:r>
        <w:t xml:space="preserve">The plan is to update the rooms page by updating the JSON file that contains all information about the rooms database. To fully use CRUD </w:t>
      </w:r>
      <w:proofErr w:type="gramStart"/>
      <w:r>
        <w:t>functionality</w:t>
      </w:r>
      <w:proofErr w:type="gramEnd"/>
      <w:r>
        <w:t xml:space="preserve"> we need to create 1 more room for this website, and we should update the fields in the database by adding field rating and deleting the description that was in Latin. </w:t>
      </w:r>
    </w:p>
    <w:p w14:paraId="45DBFE79" w14:textId="77777777" w:rsidR="000D3DAC" w:rsidRPr="00AA4F54" w:rsidRDefault="000D3DAC" w:rsidP="000D3DAC"/>
    <w:p w14:paraId="23BE3942" w14:textId="5D66BD4A" w:rsidR="000D3DAC" w:rsidRDefault="00866206" w:rsidP="000D3DAC">
      <w:pPr>
        <w:pStyle w:val="Heading1"/>
      </w:pPr>
      <w:r>
        <w:t xml:space="preserve">Database: </w:t>
      </w:r>
      <w:r w:rsidR="000D3DAC">
        <w:t>Post Change review</w:t>
      </w:r>
    </w:p>
    <w:p w14:paraId="53A74F86" w14:textId="77777777" w:rsidR="000D3DAC" w:rsidRPr="00950A66" w:rsidRDefault="000D3DAC" w:rsidP="000D3DAC"/>
    <w:p w14:paraId="54A2AA82" w14:textId="77777777" w:rsidR="000D3DAC" w:rsidRDefault="000D3DAC" w:rsidP="000D3DAC">
      <w:r>
        <w:t xml:space="preserve">The first change that we had to do is to add field rating to the </w:t>
      </w:r>
      <w:proofErr w:type="spellStart"/>
      <w:r>
        <w:t>room.JSON</w:t>
      </w:r>
      <w:proofErr w:type="spellEnd"/>
      <w:r>
        <w:t xml:space="preserve"> file. Then we updated the description. The next part was to download new photos of the hotel’s rooms, resize them and change the source of the file in the code. After this, we had to update the HTML file code to recognize the new filed rating. We updated the HTML code by creating another loop for </w:t>
      </w:r>
      <w:r>
        <w:lastRenderedPageBreak/>
        <w:t>the rating field and by adding a symbol of a star to represent the rating. Please review the final look of the page rooms, using handlebars.</w:t>
      </w:r>
    </w:p>
    <w:p w14:paraId="7F742D77" w14:textId="77777777" w:rsidR="000D3DAC" w:rsidRPr="00950A66" w:rsidRDefault="000D3DAC" w:rsidP="000D3DAC"/>
    <w:p w14:paraId="2701322E" w14:textId="77777777" w:rsidR="000D3DAC" w:rsidRDefault="000D3DAC" w:rsidP="000D3DAC">
      <w:r>
        <w:rPr>
          <w:noProof/>
        </w:rPr>
        <w:drawing>
          <wp:inline distT="0" distB="0" distL="0" distR="0" wp14:anchorId="1F4CEA51" wp14:editId="64C5E87C">
            <wp:extent cx="5943600" cy="2538095"/>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20"/>
                    <a:stretch>
                      <a:fillRect/>
                    </a:stretch>
                  </pic:blipFill>
                  <pic:spPr>
                    <a:xfrm>
                      <a:off x="0" y="0"/>
                      <a:ext cx="5943600" cy="2538095"/>
                    </a:xfrm>
                    <a:prstGeom prst="rect">
                      <a:avLst/>
                    </a:prstGeom>
                  </pic:spPr>
                </pic:pic>
              </a:graphicData>
            </a:graphic>
          </wp:inline>
        </w:drawing>
      </w:r>
    </w:p>
    <w:p w14:paraId="73EEE39A" w14:textId="77777777" w:rsidR="000D3DAC" w:rsidRPr="00AA4F54" w:rsidRDefault="000D3DAC" w:rsidP="000D3DAC">
      <w:r>
        <w:t>Screenshot 3 – Rooms page after the changes</w:t>
      </w:r>
    </w:p>
    <w:p w14:paraId="2E9E836E" w14:textId="77777777" w:rsidR="000D3DAC" w:rsidRDefault="000D3DAC" w:rsidP="000D3DAC">
      <w:r>
        <w:rPr>
          <w:noProof/>
        </w:rPr>
        <w:drawing>
          <wp:inline distT="0" distB="0" distL="0" distR="0" wp14:anchorId="1774CCB1" wp14:editId="76DD6E80">
            <wp:extent cx="5943600" cy="2887980"/>
            <wp:effectExtent l="0" t="0" r="0" b="762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1"/>
                    <a:stretch>
                      <a:fillRect/>
                    </a:stretch>
                  </pic:blipFill>
                  <pic:spPr>
                    <a:xfrm>
                      <a:off x="0" y="0"/>
                      <a:ext cx="5943600" cy="2887980"/>
                    </a:xfrm>
                    <a:prstGeom prst="rect">
                      <a:avLst/>
                    </a:prstGeom>
                  </pic:spPr>
                </pic:pic>
              </a:graphicData>
            </a:graphic>
          </wp:inline>
        </w:drawing>
      </w:r>
    </w:p>
    <w:p w14:paraId="1224EFCD" w14:textId="77777777" w:rsidR="000D3DAC" w:rsidRDefault="000D3DAC" w:rsidP="000D3DAC">
      <w:r>
        <w:t xml:space="preserve">Screenshot 4 – </w:t>
      </w:r>
      <w:proofErr w:type="spellStart"/>
      <w:r>
        <w:t>Rooms.hbs</w:t>
      </w:r>
      <w:proofErr w:type="spellEnd"/>
      <w:r>
        <w:t xml:space="preserve"> file updates</w:t>
      </w:r>
    </w:p>
    <w:p w14:paraId="2E1040F9" w14:textId="77777777" w:rsidR="000D3DAC" w:rsidRDefault="000D3DAC" w:rsidP="000D3DAC"/>
    <w:p w14:paraId="40995E75" w14:textId="77777777" w:rsidR="000D3DAC" w:rsidRDefault="000D3DAC" w:rsidP="000D3DAC">
      <w:r>
        <w:rPr>
          <w:noProof/>
        </w:rPr>
        <w:lastRenderedPageBreak/>
        <w:drawing>
          <wp:inline distT="0" distB="0" distL="0" distR="0" wp14:anchorId="27E51A4A" wp14:editId="1B2E510B">
            <wp:extent cx="5943600" cy="187071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1870710"/>
                    </a:xfrm>
                    <a:prstGeom prst="rect">
                      <a:avLst/>
                    </a:prstGeom>
                  </pic:spPr>
                </pic:pic>
              </a:graphicData>
            </a:graphic>
          </wp:inline>
        </w:drawing>
      </w:r>
    </w:p>
    <w:p w14:paraId="56C98BB7" w14:textId="77777777" w:rsidR="000D3DAC" w:rsidRDefault="000D3DAC" w:rsidP="000D3DAC">
      <w:r>
        <w:t xml:space="preserve">Screenshot 5 – </w:t>
      </w:r>
      <w:proofErr w:type="spellStart"/>
      <w:r>
        <w:t>room.json</w:t>
      </w:r>
      <w:proofErr w:type="spellEnd"/>
      <w:r>
        <w:t xml:space="preserve"> file with updates</w:t>
      </w:r>
    </w:p>
    <w:p w14:paraId="0D01C3D3" w14:textId="77777777" w:rsidR="000D3DAC" w:rsidRDefault="000D3DAC" w:rsidP="000D3DAC"/>
    <w:p w14:paraId="2D207FD9" w14:textId="17C22F0D" w:rsidR="003258EE" w:rsidRPr="00F9277D" w:rsidRDefault="000D3DAC" w:rsidP="000D3DAC">
      <w:r>
        <w:t xml:space="preserve">In the summary, we have updated the database </w:t>
      </w:r>
      <w:proofErr w:type="spellStart"/>
      <w:r>
        <w:t>room.JSON</w:t>
      </w:r>
      <w:proofErr w:type="spellEnd"/>
      <w:r>
        <w:t xml:space="preserve"> file by updating images, descriptions and adding the new field rating. We also had to update the HTML file to recognize changes that were made in the database file. In the end, the changes didn’t take long and were very straightforward. This was possible because of the use of the functionality of handlebars.</w:t>
      </w:r>
    </w:p>
    <w:bookmarkStart w:id="3" w:name="_Toc84940890" w:displacedByCustomXml="next"/>
    <w:sdt>
      <w:sdtPr>
        <w:rPr>
          <w:rFonts w:asciiTheme="minorHAnsi" w:eastAsiaTheme="minorEastAsia" w:hAnsiTheme="minorHAnsi" w:cstheme="minorBidi"/>
        </w:rPr>
        <w:id w:val="-1096949615"/>
        <w:docPartObj>
          <w:docPartGallery w:val="Bibliographies"/>
          <w:docPartUnique/>
        </w:docPartObj>
      </w:sdtPr>
      <w:sdtEndPr/>
      <w:sdtContent>
        <w:p w14:paraId="2C179825" w14:textId="14D23AE3" w:rsidR="00FA13C6" w:rsidRPr="00966A18" w:rsidRDefault="00FA13C6" w:rsidP="00326B1D">
          <w:pPr>
            <w:pStyle w:val="SectionTitle"/>
            <w:rPr>
              <w:rStyle w:val="Heading1Char"/>
            </w:rPr>
          </w:pPr>
          <w:r w:rsidRPr="00966A18">
            <w:rPr>
              <w:rStyle w:val="Heading1Char"/>
            </w:rPr>
            <w:t>References</w:t>
          </w:r>
          <w:bookmarkEnd w:id="3"/>
        </w:p>
        <w:sdt>
          <w:sdtPr>
            <w:rPr>
              <w:rFonts w:ascii="Times New Roman" w:eastAsia="Times New Roman" w:hAnsi="Times New Roman" w:cs="Times New Roman"/>
              <w:color w:val="auto"/>
              <w:lang w:eastAsia="en-US"/>
            </w:rPr>
            <w:id w:val="-573587230"/>
            <w:bibliography/>
          </w:sdtPr>
          <w:sdtEndPr>
            <w:rPr>
              <w:rFonts w:asciiTheme="minorHAnsi" w:eastAsiaTheme="minorEastAsia" w:hAnsiTheme="minorHAnsi" w:cstheme="minorBidi"/>
              <w:color w:val="000000" w:themeColor="text1"/>
              <w:lang w:eastAsia="ja-JP"/>
            </w:rPr>
          </w:sdtEndPr>
          <w:sdtContent>
            <w:p w14:paraId="7D7034FD" w14:textId="6F589A08" w:rsidR="005D144E" w:rsidRPr="005D144E" w:rsidRDefault="00697B35" w:rsidP="00697B35">
              <w:pPr>
                <w:spacing w:before="100" w:beforeAutospacing="1" w:after="100" w:afterAutospacing="1" w:line="240" w:lineRule="auto"/>
                <w:ind w:firstLine="0"/>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 xml:space="preserve">Holmes, S. (2016) </w:t>
              </w:r>
              <w:r w:rsidRPr="00697B35">
                <w:rPr>
                  <w:rFonts w:ascii="Times New Roman" w:eastAsia="Times New Roman" w:hAnsi="Times New Roman" w:cs="Times New Roman"/>
                  <w:color w:val="auto"/>
                  <w:lang w:eastAsia="en-US"/>
                </w:rPr>
                <w:t>Getting MEAN with Mongo, Express, Angular, and Node</w:t>
              </w:r>
              <w:r>
                <w:rPr>
                  <w:rFonts w:ascii="Times New Roman" w:eastAsia="Times New Roman" w:hAnsi="Times New Roman" w:cs="Times New Roman"/>
                  <w:color w:val="auto"/>
                  <w:lang w:eastAsia="en-US"/>
                </w:rPr>
                <w:t>. Retrieved September 20, 2021</w:t>
              </w:r>
            </w:p>
            <w:p w14:paraId="5E3B1DD2" w14:textId="77777777" w:rsidR="005D144E" w:rsidRPr="004E0C8F" w:rsidRDefault="005D144E" w:rsidP="004E0C8F">
              <w:pPr>
                <w:spacing w:before="100" w:beforeAutospacing="1" w:after="100" w:afterAutospacing="1" w:line="240" w:lineRule="auto"/>
                <w:ind w:left="567" w:hanging="567"/>
                <w:rPr>
                  <w:rFonts w:ascii="Times New Roman" w:eastAsia="Times New Roman" w:hAnsi="Times New Roman" w:cs="Times New Roman"/>
                  <w:color w:val="auto"/>
                  <w:lang w:eastAsia="en-US"/>
                </w:rPr>
              </w:pPr>
            </w:p>
            <w:p w14:paraId="26BA6D13" w14:textId="77777777" w:rsidR="004E0C8F" w:rsidRDefault="004E0C8F" w:rsidP="004E0C8F">
              <w:pPr>
                <w:spacing w:line="240" w:lineRule="auto"/>
                <w:ind w:firstLine="0"/>
              </w:pPr>
            </w:p>
            <w:p w14:paraId="3D715088" w14:textId="78E93C47" w:rsidR="00FA13C6" w:rsidRPr="004E0C8F" w:rsidRDefault="009D34BB" w:rsidP="004E0C8F">
              <w:pPr>
                <w:spacing w:line="240" w:lineRule="auto"/>
                <w:ind w:firstLine="0"/>
              </w:pPr>
            </w:p>
          </w:sdtContent>
        </w:sdt>
      </w:sdtContent>
    </w:sdt>
    <w:p w14:paraId="2CA15073" w14:textId="77777777" w:rsidR="004E0C8F" w:rsidRDefault="004E0C8F" w:rsidP="00FA13C6">
      <w:pPr>
        <w:pStyle w:val="NormalWeb"/>
        <w:rPr>
          <w:color w:val="1C1E29"/>
        </w:rPr>
      </w:pPr>
    </w:p>
    <w:p w14:paraId="3F8DCDFE" w14:textId="792F0852" w:rsidR="004D6B86" w:rsidRPr="00A4757D" w:rsidRDefault="004D6B86" w:rsidP="00FA13C6"/>
    <w:sectPr w:rsidR="004D6B86" w:rsidRPr="00A4757D" w:rsidSect="00397F38">
      <w:headerReference w:type="default" r:id="rId23"/>
      <w:headerReference w:type="first" r:id="rId24"/>
      <w:footnotePr>
        <w:pos w:val="beneathText"/>
      </w:footnotePr>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26404" w14:textId="77777777" w:rsidR="009D34BB" w:rsidRDefault="009D34BB">
      <w:pPr>
        <w:spacing w:line="240" w:lineRule="auto"/>
      </w:pPr>
      <w:r>
        <w:separator/>
      </w:r>
    </w:p>
    <w:p w14:paraId="46A3BC94" w14:textId="77777777" w:rsidR="009D34BB" w:rsidRDefault="009D34BB"/>
  </w:endnote>
  <w:endnote w:type="continuationSeparator" w:id="0">
    <w:p w14:paraId="452E3F65" w14:textId="77777777" w:rsidR="009D34BB" w:rsidRDefault="009D34BB">
      <w:pPr>
        <w:spacing w:line="240" w:lineRule="auto"/>
      </w:pPr>
      <w:r>
        <w:continuationSeparator/>
      </w:r>
    </w:p>
    <w:p w14:paraId="1A42EB12" w14:textId="77777777" w:rsidR="009D34BB" w:rsidRDefault="009D34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52057" w14:textId="77777777" w:rsidR="009D34BB" w:rsidRDefault="009D34BB">
      <w:pPr>
        <w:spacing w:line="240" w:lineRule="auto"/>
      </w:pPr>
      <w:r>
        <w:separator/>
      </w:r>
    </w:p>
    <w:p w14:paraId="3D56731C" w14:textId="77777777" w:rsidR="009D34BB" w:rsidRDefault="009D34BB"/>
  </w:footnote>
  <w:footnote w:type="continuationSeparator" w:id="0">
    <w:p w14:paraId="41E4BF38" w14:textId="77777777" w:rsidR="009D34BB" w:rsidRDefault="009D34BB">
      <w:pPr>
        <w:spacing w:line="240" w:lineRule="auto"/>
      </w:pPr>
      <w:r>
        <w:continuationSeparator/>
      </w:r>
    </w:p>
    <w:p w14:paraId="7F88909F" w14:textId="77777777" w:rsidR="009D34BB" w:rsidRDefault="009D34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2-Accent1"/>
      <w:tblW w:w="0" w:type="auto"/>
      <w:tblLook w:val="04A0" w:firstRow="1" w:lastRow="0" w:firstColumn="1" w:lastColumn="0" w:noHBand="0" w:noVBand="1"/>
      <w:tblDescription w:val="Header layout table"/>
    </w:tblPr>
    <w:tblGrid>
      <w:gridCol w:w="8280"/>
      <w:gridCol w:w="1080"/>
    </w:tblGrid>
    <w:tr w:rsidR="004D6B86" w14:paraId="268EB68F" w14:textId="77777777" w:rsidTr="008A7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0" w:type="dxa"/>
        </w:tcPr>
        <w:sdt>
          <w:sdtPr>
            <w:alias w:val="Enter shortened title:"/>
            <w:tag w:val="Enter shortened title:"/>
            <w:id w:val="-582528332"/>
            <w15:dataBinding w:prefixMappings="xmlns:ns0='http://schemas.microsoft.com/temp/samples' " w:xpath="/ns0:employees[1]/ns0:employee[1]/ns0:CustomerName[1]" w:storeItemID="{B98E728A-96FF-4995-885C-5AF887AB0C35}" w16sdtdh:storeItemChecksum="lcCyiA=="/>
            <w15:appearance w15:val="hidden"/>
          </w:sdtPr>
          <w:sdtEndPr/>
          <w:sdtContent>
            <w:p w14:paraId="2394952E" w14:textId="2F77C382" w:rsidR="004D6B86" w:rsidRPr="007467D0" w:rsidRDefault="000D3DAC" w:rsidP="00170521">
              <w:pPr>
                <w:pStyle w:val="Header"/>
                <w:rPr>
                  <w:bCs w:val="0"/>
                </w:rPr>
              </w:pPr>
              <w:sdt>
                <w:sdtPr>
                  <w:alias w:val="Enter shortened title:"/>
                  <w:tag w:val="Enter shortened title:"/>
                  <w:id w:val="1458290643"/>
                  <w15:dataBinding w:prefixMappings="xmlns:ns0='http://schemas.microsoft.com/temp/samples' " w:xpath="/ns0:employees[1]/ns0:employee[1]/ns0:CustomerName[1]" w:storeItemID="{B98E728A-96FF-4995-885C-5AF887AB0C35}" w16sdtdh:storeItemChecksum="lcCyiA=="/>
                  <w15:appearance w15:val="hidden"/>
                </w:sdtPr>
                <w:sdtContent>
                  <w:r>
                    <w:t xml:space="preserve">Running head: </w:t>
                  </w:r>
                </w:sdtContent>
              </w:sdt>
              <w:r>
                <w:t>7</w:t>
              </w:r>
              <w:r w:rsidRPr="0003203D">
                <w:t>-</w:t>
              </w:r>
              <w:r>
                <w:t>1 Final Project</w:t>
              </w:r>
            </w:p>
          </w:sdtContent>
        </w:sdt>
      </w:tc>
      <w:tc>
        <w:tcPr>
          <w:tcW w:w="1080" w:type="dxa"/>
        </w:tcPr>
        <w:p w14:paraId="162BBA17" w14:textId="77777777" w:rsidR="004D6B86" w:rsidRDefault="00345333">
          <w:pPr>
            <w:pStyle w:val="Head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C925C8">
            <w:rPr>
              <w:noProof/>
            </w:rPr>
            <w:t>2</w:t>
          </w:r>
          <w:r>
            <w:rPr>
              <w:noProof/>
            </w:rPr>
            <w:fldChar w:fldCharType="end"/>
          </w:r>
        </w:p>
      </w:tc>
    </w:tr>
  </w:tbl>
  <w:p w14:paraId="4BFE5A40" w14:textId="77777777" w:rsidR="004D6B86" w:rsidRDefault="004D6B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2-Accent1"/>
      <w:tblW w:w="0" w:type="auto"/>
      <w:tblLook w:val="04A0" w:firstRow="1" w:lastRow="0" w:firstColumn="1" w:lastColumn="0" w:noHBand="0" w:noVBand="1"/>
      <w:tblDescription w:val="Header layout table"/>
    </w:tblPr>
    <w:tblGrid>
      <w:gridCol w:w="8280"/>
      <w:gridCol w:w="1080"/>
    </w:tblGrid>
    <w:tr w:rsidR="004D6B86" w14:paraId="177AFFA9" w14:textId="77777777" w:rsidTr="008A7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0" w:type="dxa"/>
        </w:tcPr>
        <w:p w14:paraId="5F12E750" w14:textId="2E5E2FA7" w:rsidR="004D6B86" w:rsidRPr="009F0414" w:rsidRDefault="009D34BB" w:rsidP="00920CF3">
          <w:pPr>
            <w:pStyle w:val="Header"/>
          </w:pPr>
          <w:sdt>
            <w:sdtPr>
              <w:alias w:val="Enter shortened title:"/>
              <w:tag w:val="Enter shortened title:"/>
              <w:id w:val="-211583021"/>
              <w15:dataBinding w:prefixMappings="xmlns:ns0='http://schemas.microsoft.com/temp/samples' " w:xpath="/ns0:employees[1]/ns0:employee[1]/ns0:CustomerName[1]" w:storeItemID="{B98E728A-96FF-4995-885C-5AF887AB0C35}" w16sdtdh:storeItemChecksum="lcCyiA=="/>
              <w15:appearance w15:val="hidden"/>
            </w:sdtPr>
            <w:sdtEndPr/>
            <w:sdtContent>
              <w:sdt>
                <w:sdtPr>
                  <w:alias w:val="Enter shortened title:"/>
                  <w:tag w:val="Enter shortened title:"/>
                  <w:id w:val="323247661"/>
                  <w15:dataBinding w:prefixMappings="xmlns:ns0='http://schemas.microsoft.com/temp/samples' " w:xpath="/ns0:employees[1]/ns0:employee[1]/ns0:CustomerName[1]" w:storeItemID="{B98E728A-96FF-4995-885C-5AF887AB0C35}" w16sdtdh:storeItemChecksum="lcCyiA=="/>
                  <w15:appearance w15:val="hidden"/>
                </w:sdtPr>
                <w:sdtEndPr/>
                <w:sdtContent>
                  <w:r w:rsidR="0003203D">
                    <w:t xml:space="preserve">Running head: </w:t>
                  </w:r>
                </w:sdtContent>
              </w:sdt>
              <w:r w:rsidR="000D3DAC">
                <w:t>7</w:t>
              </w:r>
              <w:r w:rsidR="0003203D" w:rsidRPr="0003203D">
                <w:t>-</w:t>
              </w:r>
              <w:r w:rsidR="000D3DAC">
                <w:t>1 Final Project</w:t>
              </w:r>
            </w:sdtContent>
          </w:sdt>
        </w:p>
      </w:tc>
      <w:tc>
        <w:tcPr>
          <w:tcW w:w="1080" w:type="dxa"/>
        </w:tcPr>
        <w:p w14:paraId="7340C964" w14:textId="77777777" w:rsidR="004D6B86" w:rsidRDefault="00345333">
          <w:pPr>
            <w:pStyle w:val="Head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C925C8">
            <w:rPr>
              <w:noProof/>
            </w:rPr>
            <w:t>1</w:t>
          </w:r>
          <w:r>
            <w:rPr>
              <w:noProof/>
            </w:rPr>
            <w:fldChar w:fldCharType="end"/>
          </w:r>
        </w:p>
      </w:tc>
    </w:tr>
  </w:tbl>
  <w:p w14:paraId="64AEB376" w14:textId="77777777" w:rsidR="004D6B86" w:rsidRDefault="004D6B86" w:rsidP="002C6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436C38D4"/>
    <w:multiLevelType w:val="hybridMultilevel"/>
    <w:tmpl w:val="F3803F20"/>
    <w:lvl w:ilvl="0" w:tplc="EBE2BDAC">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yNjM0MzOxMLM0NDVR0lEKTi0uzszPAykwqwUArkVqqiwAAAA="/>
  </w:docVars>
  <w:rsids>
    <w:rsidRoot w:val="00837E5F"/>
    <w:rsid w:val="000005A2"/>
    <w:rsid w:val="000056DB"/>
    <w:rsid w:val="00006BBA"/>
    <w:rsid w:val="0001010E"/>
    <w:rsid w:val="00011CB0"/>
    <w:rsid w:val="00017223"/>
    <w:rsid w:val="00017483"/>
    <w:rsid w:val="000217F5"/>
    <w:rsid w:val="00031CE3"/>
    <w:rsid w:val="0003203D"/>
    <w:rsid w:val="000335FE"/>
    <w:rsid w:val="00034006"/>
    <w:rsid w:val="00036C05"/>
    <w:rsid w:val="0004628A"/>
    <w:rsid w:val="00064690"/>
    <w:rsid w:val="00092830"/>
    <w:rsid w:val="00097169"/>
    <w:rsid w:val="000A1DD9"/>
    <w:rsid w:val="000C0CD1"/>
    <w:rsid w:val="000D3DAC"/>
    <w:rsid w:val="000E32E9"/>
    <w:rsid w:val="000E3857"/>
    <w:rsid w:val="001034CD"/>
    <w:rsid w:val="00114BFA"/>
    <w:rsid w:val="00114E80"/>
    <w:rsid w:val="00133F6A"/>
    <w:rsid w:val="00136A20"/>
    <w:rsid w:val="0013729E"/>
    <w:rsid w:val="001419DE"/>
    <w:rsid w:val="00143218"/>
    <w:rsid w:val="001602E3"/>
    <w:rsid w:val="00160C0C"/>
    <w:rsid w:val="001664A2"/>
    <w:rsid w:val="00170521"/>
    <w:rsid w:val="00171DE3"/>
    <w:rsid w:val="001863E6"/>
    <w:rsid w:val="001A0CCD"/>
    <w:rsid w:val="001A2B93"/>
    <w:rsid w:val="001B4848"/>
    <w:rsid w:val="001C1B25"/>
    <w:rsid w:val="001D1A3F"/>
    <w:rsid w:val="001E0747"/>
    <w:rsid w:val="001F447A"/>
    <w:rsid w:val="001F50C8"/>
    <w:rsid w:val="001F7399"/>
    <w:rsid w:val="00212319"/>
    <w:rsid w:val="00213D97"/>
    <w:rsid w:val="0021427B"/>
    <w:rsid w:val="0021791A"/>
    <w:rsid w:val="00225BE3"/>
    <w:rsid w:val="0025050B"/>
    <w:rsid w:val="002612BD"/>
    <w:rsid w:val="00263D13"/>
    <w:rsid w:val="00274E0A"/>
    <w:rsid w:val="002A212D"/>
    <w:rsid w:val="002A564B"/>
    <w:rsid w:val="002B2442"/>
    <w:rsid w:val="002B6153"/>
    <w:rsid w:val="002C627C"/>
    <w:rsid w:val="002D4C3F"/>
    <w:rsid w:val="002F665C"/>
    <w:rsid w:val="00307586"/>
    <w:rsid w:val="00313625"/>
    <w:rsid w:val="00321B3F"/>
    <w:rsid w:val="003258EE"/>
    <w:rsid w:val="00326B1D"/>
    <w:rsid w:val="00336906"/>
    <w:rsid w:val="00342D86"/>
    <w:rsid w:val="00345333"/>
    <w:rsid w:val="0036678E"/>
    <w:rsid w:val="00386997"/>
    <w:rsid w:val="003925E1"/>
    <w:rsid w:val="00397F38"/>
    <w:rsid w:val="003A06C6"/>
    <w:rsid w:val="003A5B69"/>
    <w:rsid w:val="003D674F"/>
    <w:rsid w:val="003E36B1"/>
    <w:rsid w:val="003E4162"/>
    <w:rsid w:val="003F7CBD"/>
    <w:rsid w:val="00400B8F"/>
    <w:rsid w:val="00403DB9"/>
    <w:rsid w:val="00422975"/>
    <w:rsid w:val="004266E7"/>
    <w:rsid w:val="00430D7F"/>
    <w:rsid w:val="00453608"/>
    <w:rsid w:val="00476B20"/>
    <w:rsid w:val="00481CF8"/>
    <w:rsid w:val="00492C2D"/>
    <w:rsid w:val="004A3D87"/>
    <w:rsid w:val="004B18A9"/>
    <w:rsid w:val="004D4F8C"/>
    <w:rsid w:val="004D6B86"/>
    <w:rsid w:val="004E0C8F"/>
    <w:rsid w:val="00504F88"/>
    <w:rsid w:val="00520523"/>
    <w:rsid w:val="0055242C"/>
    <w:rsid w:val="00552491"/>
    <w:rsid w:val="00595370"/>
    <w:rsid w:val="00595412"/>
    <w:rsid w:val="005A1A25"/>
    <w:rsid w:val="005B5FAD"/>
    <w:rsid w:val="005B756D"/>
    <w:rsid w:val="005D144E"/>
    <w:rsid w:val="005D294B"/>
    <w:rsid w:val="005F1D6B"/>
    <w:rsid w:val="006154FF"/>
    <w:rsid w:val="006157A1"/>
    <w:rsid w:val="0061747E"/>
    <w:rsid w:val="006205AD"/>
    <w:rsid w:val="006252F3"/>
    <w:rsid w:val="00636603"/>
    <w:rsid w:val="00641876"/>
    <w:rsid w:val="00645290"/>
    <w:rsid w:val="006674D1"/>
    <w:rsid w:val="006818E5"/>
    <w:rsid w:val="00683E62"/>
    <w:rsid w:val="00684C26"/>
    <w:rsid w:val="0069421B"/>
    <w:rsid w:val="00697B35"/>
    <w:rsid w:val="006B015B"/>
    <w:rsid w:val="006B2F03"/>
    <w:rsid w:val="006C162F"/>
    <w:rsid w:val="006C31CE"/>
    <w:rsid w:val="006D6FBE"/>
    <w:rsid w:val="006D7EE9"/>
    <w:rsid w:val="006F4CEC"/>
    <w:rsid w:val="00704832"/>
    <w:rsid w:val="007151C4"/>
    <w:rsid w:val="00716B4C"/>
    <w:rsid w:val="007244DE"/>
    <w:rsid w:val="00724CD7"/>
    <w:rsid w:val="00737F07"/>
    <w:rsid w:val="007467D0"/>
    <w:rsid w:val="00761E8E"/>
    <w:rsid w:val="007847BE"/>
    <w:rsid w:val="00785E4A"/>
    <w:rsid w:val="007B36D2"/>
    <w:rsid w:val="007B37DF"/>
    <w:rsid w:val="007B3902"/>
    <w:rsid w:val="007E0D13"/>
    <w:rsid w:val="007E0D88"/>
    <w:rsid w:val="007F4927"/>
    <w:rsid w:val="0080322C"/>
    <w:rsid w:val="00806D85"/>
    <w:rsid w:val="00806DD2"/>
    <w:rsid w:val="0081390C"/>
    <w:rsid w:val="00816831"/>
    <w:rsid w:val="008331A6"/>
    <w:rsid w:val="00836F78"/>
    <w:rsid w:val="00837D67"/>
    <w:rsid w:val="00837E5F"/>
    <w:rsid w:val="00845857"/>
    <w:rsid w:val="00846BC0"/>
    <w:rsid w:val="00866206"/>
    <w:rsid w:val="008747E8"/>
    <w:rsid w:val="008A2A83"/>
    <w:rsid w:val="008A78F1"/>
    <w:rsid w:val="008D0250"/>
    <w:rsid w:val="008D37A1"/>
    <w:rsid w:val="008D3F39"/>
    <w:rsid w:val="008E0DB4"/>
    <w:rsid w:val="008F27EE"/>
    <w:rsid w:val="008F2D17"/>
    <w:rsid w:val="00901C5A"/>
    <w:rsid w:val="00910F0E"/>
    <w:rsid w:val="00920CF3"/>
    <w:rsid w:val="00951DF6"/>
    <w:rsid w:val="00957FB3"/>
    <w:rsid w:val="00961AE5"/>
    <w:rsid w:val="009667BD"/>
    <w:rsid w:val="00966A18"/>
    <w:rsid w:val="0097466B"/>
    <w:rsid w:val="009A2C38"/>
    <w:rsid w:val="009A30D9"/>
    <w:rsid w:val="009C5C2A"/>
    <w:rsid w:val="009D0FC4"/>
    <w:rsid w:val="009D20D9"/>
    <w:rsid w:val="009D34BB"/>
    <w:rsid w:val="009D7870"/>
    <w:rsid w:val="009F0414"/>
    <w:rsid w:val="009F36D0"/>
    <w:rsid w:val="00A00801"/>
    <w:rsid w:val="00A07C93"/>
    <w:rsid w:val="00A1413C"/>
    <w:rsid w:val="00A16AC7"/>
    <w:rsid w:val="00A343E2"/>
    <w:rsid w:val="00A40A60"/>
    <w:rsid w:val="00A4757D"/>
    <w:rsid w:val="00A77007"/>
    <w:rsid w:val="00A77F6B"/>
    <w:rsid w:val="00A80011"/>
    <w:rsid w:val="00A81BB2"/>
    <w:rsid w:val="00AA4F54"/>
    <w:rsid w:val="00AA5C05"/>
    <w:rsid w:val="00AC1B1C"/>
    <w:rsid w:val="00AF2221"/>
    <w:rsid w:val="00AF704E"/>
    <w:rsid w:val="00B00144"/>
    <w:rsid w:val="00B03BA4"/>
    <w:rsid w:val="00B22071"/>
    <w:rsid w:val="00B220FD"/>
    <w:rsid w:val="00B30B99"/>
    <w:rsid w:val="00B343EE"/>
    <w:rsid w:val="00B5039F"/>
    <w:rsid w:val="00B67AE9"/>
    <w:rsid w:val="00B81C2E"/>
    <w:rsid w:val="00B960B0"/>
    <w:rsid w:val="00BD1DE4"/>
    <w:rsid w:val="00BD3EDE"/>
    <w:rsid w:val="00BF34AF"/>
    <w:rsid w:val="00C3438C"/>
    <w:rsid w:val="00C5686B"/>
    <w:rsid w:val="00C74024"/>
    <w:rsid w:val="00C81ACA"/>
    <w:rsid w:val="00C83B15"/>
    <w:rsid w:val="00C87A6D"/>
    <w:rsid w:val="00C92404"/>
    <w:rsid w:val="00C925C8"/>
    <w:rsid w:val="00C92EA5"/>
    <w:rsid w:val="00CB64E7"/>
    <w:rsid w:val="00CB7F84"/>
    <w:rsid w:val="00CF1B55"/>
    <w:rsid w:val="00D04FC5"/>
    <w:rsid w:val="00D901FB"/>
    <w:rsid w:val="00DB2E59"/>
    <w:rsid w:val="00DB358F"/>
    <w:rsid w:val="00DC44F1"/>
    <w:rsid w:val="00DC6F9A"/>
    <w:rsid w:val="00DF2568"/>
    <w:rsid w:val="00DF6D26"/>
    <w:rsid w:val="00E05C2A"/>
    <w:rsid w:val="00E12ADF"/>
    <w:rsid w:val="00E207FE"/>
    <w:rsid w:val="00E23C69"/>
    <w:rsid w:val="00E47A3A"/>
    <w:rsid w:val="00E512EB"/>
    <w:rsid w:val="00E7305D"/>
    <w:rsid w:val="00EA4D83"/>
    <w:rsid w:val="00EA780C"/>
    <w:rsid w:val="00EB1291"/>
    <w:rsid w:val="00EB48E1"/>
    <w:rsid w:val="00EB67D0"/>
    <w:rsid w:val="00EB69D3"/>
    <w:rsid w:val="00EC13C7"/>
    <w:rsid w:val="00EC7827"/>
    <w:rsid w:val="00F21321"/>
    <w:rsid w:val="00F31D66"/>
    <w:rsid w:val="00F363EC"/>
    <w:rsid w:val="00F413AC"/>
    <w:rsid w:val="00F43201"/>
    <w:rsid w:val="00F45A74"/>
    <w:rsid w:val="00F61CC2"/>
    <w:rsid w:val="00F84355"/>
    <w:rsid w:val="00F9277D"/>
    <w:rsid w:val="00F94DDD"/>
    <w:rsid w:val="00FA13C6"/>
    <w:rsid w:val="00FD5DEF"/>
    <w:rsid w:val="00FE1690"/>
    <w:rsid w:val="00FE725C"/>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D1165FC"/>
  <w15:chartTrackingRefBased/>
  <w15:docId w15:val="{E5E413BF-DA61-4043-803B-41B60A025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5" w:qFormat="1"/>
    <w:lsdException w:name="heading 8" w:semiHidden="1" w:uiPriority="5" w:qFormat="1"/>
    <w:lsdException w:name="heading 9" w:semiHidden="1" w:uiPriority="5"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5C8"/>
  </w:style>
  <w:style w:type="paragraph" w:styleId="Heading1">
    <w:name w:val="heading 1"/>
    <w:basedOn w:val="Normal"/>
    <w:next w:val="Normal"/>
    <w:link w:val="Heading1Char"/>
    <w:uiPriority w:val="9"/>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5"/>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5"/>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5"/>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5"/>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5"/>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qFormat/>
    <w:pPr>
      <w:spacing w:line="240" w:lineRule="auto"/>
      <w:ind w:firstLine="0"/>
    </w:pPr>
  </w:style>
  <w:style w:type="character" w:customStyle="1" w:styleId="HeaderChar">
    <w:name w:val="Header Char"/>
    <w:basedOn w:val="DefaultParagraphFont"/>
    <w:link w:val="Header"/>
    <w:uiPriority w:val="99"/>
    <w:rsid w:val="00DB2E59"/>
  </w:style>
  <w:style w:type="character" w:styleId="PlaceholderText">
    <w:name w:val="Placeholder Text"/>
    <w:basedOn w:val="DefaultParagraphFont"/>
    <w:uiPriority w:val="99"/>
    <w:semiHidden/>
    <w:rsid w:val="00EB69D3"/>
    <w:rPr>
      <w:color w:val="000000" w:themeColor="text1"/>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sid w:val="00DB2E59"/>
    <w:rPr>
      <w:rFonts w:asciiTheme="majorHAnsi" w:eastAsiaTheme="majorEastAsia" w:hAnsiTheme="majorHAnsi" w:cstheme="majorBidi"/>
      <w:b/>
      <w:bCs/>
    </w:rPr>
  </w:style>
  <w:style w:type="character" w:customStyle="1" w:styleId="Heading2Char">
    <w:name w:val="Heading 2 Char"/>
    <w:basedOn w:val="DefaultParagraphFont"/>
    <w:link w:val="Heading2"/>
    <w:uiPriority w:val="5"/>
    <w:rsid w:val="00DB2E59"/>
    <w:rPr>
      <w:rFonts w:asciiTheme="majorHAnsi" w:eastAsiaTheme="majorEastAsia" w:hAnsiTheme="majorHAnsi" w:cstheme="majorBidi"/>
      <w:b/>
      <w:bCs/>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rPr>
  </w:style>
  <w:style w:type="character" w:styleId="Emphasis">
    <w:name w:val="Emphasis"/>
    <w:basedOn w:val="DefaultParagraphFont"/>
    <w:uiPriority w:val="4"/>
    <w:qFormat/>
    <w:rPr>
      <w:i/>
      <w:iCs/>
    </w:rPr>
  </w:style>
  <w:style w:type="character" w:customStyle="1" w:styleId="Heading3Char">
    <w:name w:val="Heading 3 Char"/>
    <w:basedOn w:val="DefaultParagraphFont"/>
    <w:link w:val="Heading3"/>
    <w:uiPriority w:val="5"/>
    <w:rsid w:val="00DB2E59"/>
    <w:rPr>
      <w:rFonts w:asciiTheme="majorHAnsi" w:eastAsiaTheme="majorEastAsia" w:hAnsiTheme="majorHAnsi" w:cstheme="majorBidi"/>
      <w:b/>
      <w:bCs/>
    </w:rPr>
  </w:style>
  <w:style w:type="character" w:customStyle="1" w:styleId="Heading4Char">
    <w:name w:val="Heading 4 Char"/>
    <w:basedOn w:val="DefaultParagraphFont"/>
    <w:link w:val="Heading4"/>
    <w:uiPriority w:val="5"/>
    <w:rsid w:val="00DB2E5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5"/>
    <w:rsid w:val="00DB2E59"/>
    <w:rPr>
      <w:rFonts w:asciiTheme="majorHAnsi" w:eastAsiaTheme="majorEastAsia" w:hAnsiTheme="majorHAnsi" w:cstheme="majorBidi"/>
      <w:i/>
      <w:iCs/>
    </w:rPr>
  </w:style>
  <w:style w:type="paragraph" w:styleId="BalloonText">
    <w:name w:val="Balloon Text"/>
    <w:basedOn w:val="Normal"/>
    <w:link w:val="BalloonTextChar"/>
    <w:uiPriority w:val="99"/>
    <w:semiHidden/>
    <w:unhideWhenUsed/>
    <w:rsid w:val="00EB69D3"/>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EB69D3"/>
    <w:rPr>
      <w:rFonts w:ascii="Segoe UI" w:hAnsi="Segoe UI" w:cs="Segoe UI"/>
      <w:sz w:val="22"/>
      <w:szCs w:val="18"/>
    </w:rPr>
  </w:style>
  <w:style w:type="paragraph" w:styleId="Bibliography">
    <w:name w:val="Bibliography"/>
    <w:basedOn w:val="Normal"/>
    <w:next w:val="Normal"/>
    <w:uiPriority w:val="6"/>
    <w:unhideWhenUsed/>
    <w:qFormat/>
    <w:pPr>
      <w:ind w:left="720" w:hanging="720"/>
    </w:pPr>
  </w:style>
  <w:style w:type="paragraph" w:styleId="BlockText">
    <w:name w:val="Block Text"/>
    <w:basedOn w:val="Normal"/>
    <w:uiPriority w:val="99"/>
    <w:semiHidden/>
    <w:unhideWhenUsed/>
    <w:rsid w:val="003F7CBD"/>
    <w:pPr>
      <w:pBdr>
        <w:top w:val="single" w:sz="2" w:space="10" w:color="000000" w:themeColor="text2" w:shadow="1"/>
        <w:left w:val="single" w:sz="2" w:space="10" w:color="000000" w:themeColor="text2" w:shadow="1"/>
        <w:bottom w:val="single" w:sz="2" w:space="10" w:color="000000" w:themeColor="text2" w:shadow="1"/>
        <w:right w:val="single" w:sz="2" w:space="10" w:color="000000" w:themeColor="text2" w:shadow="1"/>
      </w:pBdr>
      <w:ind w:left="1152" w:right="1152" w:firstLine="0"/>
    </w:pPr>
    <w:rPr>
      <w:i/>
      <w:iCs/>
      <w:color w:val="000000" w:themeColor="text2"/>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EB69D3"/>
    <w:pPr>
      <w:spacing w:after="120"/>
      <w:ind w:firstLine="0"/>
    </w:pPr>
    <w:rPr>
      <w:sz w:val="22"/>
      <w:szCs w:val="16"/>
    </w:rPr>
  </w:style>
  <w:style w:type="character" w:customStyle="1" w:styleId="BodyText3Char">
    <w:name w:val="Body Text 3 Char"/>
    <w:basedOn w:val="DefaultParagraphFont"/>
    <w:link w:val="BodyText3"/>
    <w:uiPriority w:val="99"/>
    <w:semiHidden/>
    <w:rsid w:val="00EB69D3"/>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EB69D3"/>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EB69D3"/>
    <w:rPr>
      <w:sz w:val="22"/>
      <w:szCs w:val="16"/>
    </w:rPr>
  </w:style>
  <w:style w:type="paragraph" w:styleId="Caption">
    <w:name w:val="caption"/>
    <w:basedOn w:val="Normal"/>
    <w:next w:val="Normal"/>
    <w:uiPriority w:val="35"/>
    <w:semiHidden/>
    <w:unhideWhenUsed/>
    <w:qFormat/>
    <w:rsid w:val="00EB69D3"/>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EB69D3"/>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EB69D3"/>
    <w:rPr>
      <w:sz w:val="22"/>
      <w:szCs w:val="20"/>
    </w:rPr>
  </w:style>
  <w:style w:type="paragraph" w:styleId="CommentSubject">
    <w:name w:val="annotation subject"/>
    <w:basedOn w:val="CommentText"/>
    <w:next w:val="CommentText"/>
    <w:link w:val="CommentSubjectChar"/>
    <w:uiPriority w:val="99"/>
    <w:semiHidden/>
    <w:unhideWhenUsed/>
    <w:rsid w:val="00EB69D3"/>
    <w:rPr>
      <w:b/>
      <w:bCs/>
    </w:rPr>
  </w:style>
  <w:style w:type="character" w:customStyle="1" w:styleId="CommentSubjectChar">
    <w:name w:val="Comment Subject Char"/>
    <w:basedOn w:val="CommentTextChar"/>
    <w:link w:val="CommentSubject"/>
    <w:uiPriority w:val="99"/>
    <w:semiHidden/>
    <w:rsid w:val="00EB69D3"/>
    <w:rPr>
      <w:b/>
      <w:bCs/>
      <w:sz w:val="22"/>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EB69D3"/>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EB69D3"/>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EB69D3"/>
    <w:pPr>
      <w:spacing w:line="240" w:lineRule="auto"/>
    </w:pPr>
    <w:rPr>
      <w:sz w:val="22"/>
      <w:szCs w:val="20"/>
    </w:rPr>
  </w:style>
  <w:style w:type="character" w:customStyle="1" w:styleId="FootnoteTextChar">
    <w:name w:val="Footnote Text Char"/>
    <w:basedOn w:val="DefaultParagraphFont"/>
    <w:link w:val="FootnoteText"/>
    <w:uiPriority w:val="99"/>
    <w:semiHidden/>
    <w:rsid w:val="00EB69D3"/>
    <w:rPr>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EB69D3"/>
    <w:pPr>
      <w:spacing w:line="240" w:lineRule="auto"/>
      <w:ind w:firstLine="0"/>
    </w:pPr>
    <w:rPr>
      <w:rFonts w:asciiTheme="majorHAnsi" w:eastAsiaTheme="majorEastAsia" w:hAnsiTheme="majorHAnsi" w:cstheme="majorBidi"/>
      <w:sz w:val="22"/>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5"/>
    <w:semiHidden/>
    <w:rsid w:val="00336906"/>
    <w:rPr>
      <w:rFonts w:asciiTheme="majorHAnsi" w:eastAsiaTheme="majorEastAsia" w:hAnsiTheme="majorHAnsi" w:cstheme="majorBidi"/>
      <w:color w:val="6E6E6E" w:themeColor="accent1" w:themeShade="7F"/>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EB69D3"/>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EB69D3"/>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EB69D3"/>
    <w:pPr>
      <w:pBdr>
        <w:top w:val="single" w:sz="4" w:space="10" w:color="6E6E6E" w:themeColor="accent1" w:themeShade="80"/>
        <w:bottom w:val="single" w:sz="4" w:space="10" w:color="6E6E6E" w:themeColor="accent1" w:themeShade="80"/>
      </w:pBdr>
      <w:spacing w:before="360" w:after="360"/>
      <w:ind w:left="864" w:right="864" w:firstLine="0"/>
      <w:jc w:val="center"/>
    </w:pPr>
    <w:rPr>
      <w:i/>
      <w:iCs/>
      <w:color w:val="6E6E6E" w:themeColor="accent1" w:themeShade="80"/>
    </w:rPr>
  </w:style>
  <w:style w:type="character" w:customStyle="1" w:styleId="IntenseQuoteChar">
    <w:name w:val="Intense Quote Char"/>
    <w:basedOn w:val="DefaultParagraphFont"/>
    <w:link w:val="IntenseQuote"/>
    <w:uiPriority w:val="30"/>
    <w:semiHidden/>
    <w:rsid w:val="00EB69D3"/>
    <w:rPr>
      <w:i/>
      <w:iCs/>
      <w:color w:val="6E6E6E" w:themeColor="accent1" w:themeShade="80"/>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8"/>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8"/>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EB69D3"/>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EB69D3"/>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EB69D3"/>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EB69D3"/>
    <w:rPr>
      <w:rFonts w:ascii="Consolas" w:hAnsi="Consolas" w:cs="Consolas"/>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qFormat/>
    <w:rPr>
      <w:vertAlign w:val="superscript"/>
    </w:rPr>
  </w:style>
  <w:style w:type="table" w:customStyle="1" w:styleId="APAReport">
    <w:name w:val="APA Report"/>
    <w:basedOn w:val="TableNormal"/>
    <w:uiPriority w:val="99"/>
    <w:rsid w:val="003F7CBD"/>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7"/>
    <w:qFormat/>
    <w:pPr>
      <w:spacing w:before="240"/>
      <w:ind w:firstLine="0"/>
      <w:contextualSpacing/>
    </w:pPr>
  </w:style>
  <w:style w:type="paragraph" w:styleId="Footer">
    <w:name w:val="footer"/>
    <w:basedOn w:val="Normal"/>
    <w:link w:val="FooterChar"/>
    <w:uiPriority w:val="99"/>
    <w:qFormat/>
    <w:pPr>
      <w:tabs>
        <w:tab w:val="center" w:pos="4680"/>
        <w:tab w:val="right" w:pos="9360"/>
      </w:tabs>
      <w:spacing w:line="240" w:lineRule="auto"/>
    </w:pPr>
  </w:style>
  <w:style w:type="character" w:customStyle="1" w:styleId="FooterChar">
    <w:name w:val="Footer Char"/>
    <w:basedOn w:val="DefaultParagraphFont"/>
    <w:link w:val="Footer"/>
    <w:uiPriority w:val="99"/>
    <w:rsid w:val="00DB2E59"/>
  </w:style>
  <w:style w:type="character" w:styleId="CommentReference">
    <w:name w:val="annotation reference"/>
    <w:basedOn w:val="DefaultParagraphFont"/>
    <w:uiPriority w:val="99"/>
    <w:semiHidden/>
    <w:unhideWhenUsed/>
    <w:rsid w:val="00EB69D3"/>
    <w:rPr>
      <w:sz w:val="22"/>
      <w:szCs w:val="16"/>
    </w:rPr>
  </w:style>
  <w:style w:type="paragraph" w:styleId="EndnoteText">
    <w:name w:val="endnote text"/>
    <w:basedOn w:val="Normal"/>
    <w:link w:val="EndnoteTextChar"/>
    <w:uiPriority w:val="99"/>
    <w:semiHidden/>
    <w:unhideWhenUsed/>
    <w:qFormat/>
    <w:rsid w:val="00EB69D3"/>
    <w:pPr>
      <w:spacing w:line="240" w:lineRule="auto"/>
    </w:pPr>
    <w:rPr>
      <w:sz w:val="22"/>
      <w:szCs w:val="20"/>
    </w:rPr>
  </w:style>
  <w:style w:type="character" w:customStyle="1" w:styleId="EndnoteTextChar">
    <w:name w:val="Endnote Text Char"/>
    <w:basedOn w:val="DefaultParagraphFont"/>
    <w:link w:val="EndnoteText"/>
    <w:uiPriority w:val="99"/>
    <w:semiHidden/>
    <w:rsid w:val="00EB69D3"/>
    <w:rPr>
      <w:sz w:val="22"/>
      <w:szCs w:val="20"/>
    </w:rPr>
  </w:style>
  <w:style w:type="character" w:styleId="HTMLCode">
    <w:name w:val="HTML Code"/>
    <w:basedOn w:val="DefaultParagraphFont"/>
    <w:uiPriority w:val="99"/>
    <w:semiHidden/>
    <w:unhideWhenUsed/>
    <w:rsid w:val="00EB69D3"/>
    <w:rPr>
      <w:rFonts w:ascii="Consolas" w:hAnsi="Consolas"/>
      <w:sz w:val="22"/>
      <w:szCs w:val="20"/>
    </w:rPr>
  </w:style>
  <w:style w:type="character" w:styleId="HTMLKeyboard">
    <w:name w:val="HTML Keyboard"/>
    <w:basedOn w:val="DefaultParagraphFont"/>
    <w:uiPriority w:val="99"/>
    <w:semiHidden/>
    <w:unhideWhenUsed/>
    <w:rsid w:val="00EB69D3"/>
    <w:rPr>
      <w:rFonts w:ascii="Consolas" w:hAnsi="Consolas"/>
      <w:sz w:val="22"/>
      <w:szCs w:val="20"/>
    </w:rPr>
  </w:style>
  <w:style w:type="character" w:styleId="HTMLTypewriter">
    <w:name w:val="HTML Typewriter"/>
    <w:basedOn w:val="DefaultParagraphFont"/>
    <w:uiPriority w:val="99"/>
    <w:semiHidden/>
    <w:unhideWhenUsed/>
    <w:rsid w:val="00EB69D3"/>
    <w:rPr>
      <w:rFonts w:ascii="Consolas" w:hAnsi="Consolas"/>
      <w:sz w:val="22"/>
      <w:szCs w:val="20"/>
    </w:rPr>
  </w:style>
  <w:style w:type="paragraph" w:styleId="TOCHeading">
    <w:name w:val="TOC Heading"/>
    <w:basedOn w:val="Heading1"/>
    <w:next w:val="Normal"/>
    <w:uiPriority w:val="39"/>
    <w:unhideWhenUsed/>
    <w:qFormat/>
    <w:rsid w:val="00EB69D3"/>
    <w:pPr>
      <w:spacing w:before="240"/>
      <w:ind w:firstLine="720"/>
      <w:jc w:val="left"/>
      <w:outlineLvl w:val="9"/>
    </w:pPr>
    <w:rPr>
      <w:b w:val="0"/>
      <w:bCs w:val="0"/>
      <w:color w:val="6E6E6E" w:themeColor="accent1" w:themeShade="80"/>
      <w:sz w:val="32"/>
      <w:szCs w:val="32"/>
    </w:rPr>
  </w:style>
  <w:style w:type="character" w:styleId="IntenseReference">
    <w:name w:val="Intense Reference"/>
    <w:basedOn w:val="DefaultParagraphFont"/>
    <w:uiPriority w:val="32"/>
    <w:semiHidden/>
    <w:unhideWhenUsed/>
    <w:qFormat/>
    <w:rsid w:val="00EB69D3"/>
    <w:rPr>
      <w:b/>
      <w:bCs/>
      <w:caps w:val="0"/>
      <w:smallCaps/>
      <w:color w:val="6E6E6E" w:themeColor="accent1" w:themeShade="80"/>
      <w:spacing w:val="5"/>
    </w:rPr>
  </w:style>
  <w:style w:type="character" w:styleId="IntenseEmphasis">
    <w:name w:val="Intense Emphasis"/>
    <w:basedOn w:val="DefaultParagraphFont"/>
    <w:uiPriority w:val="21"/>
    <w:semiHidden/>
    <w:unhideWhenUsed/>
    <w:qFormat/>
    <w:rsid w:val="00EB69D3"/>
    <w:rPr>
      <w:i/>
      <w:iCs/>
      <w:color w:val="6E6E6E" w:themeColor="accent1" w:themeShade="80"/>
    </w:rPr>
  </w:style>
  <w:style w:type="table" w:styleId="GridTable4-Accent4">
    <w:name w:val="Grid Table 4 Accent 4"/>
    <w:basedOn w:val="TableNormal"/>
    <w:uiPriority w:val="49"/>
    <w:rsid w:val="003F7CBD"/>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2-Accent1">
    <w:name w:val="Grid Table 2 Accent 1"/>
    <w:basedOn w:val="TableNormal"/>
    <w:uiPriority w:val="47"/>
    <w:rsid w:val="008A78F1"/>
    <w:pPr>
      <w:spacing w:line="240" w:lineRule="auto"/>
    </w:pPr>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CellMar>
        <w:left w:w="0" w:type="dxa"/>
        <w:right w:w="0" w:type="dxa"/>
      </w:tblCellMar>
    </w:tblPr>
    <w:tblStylePr w:type="firstRow">
      <w:rPr>
        <w:b w:val="0"/>
        <w:bCs/>
        <w:i w:val="0"/>
      </w:rPr>
      <w:tblPr/>
      <w:tcPr>
        <w:tcBorders>
          <w:top w:val="nil"/>
          <w:left w:val="nil"/>
          <w:bottom w:val="nil"/>
          <w:right w:val="nil"/>
          <w:insideH w:val="nil"/>
          <w:insideV w:val="nil"/>
          <w:tl2br w:val="nil"/>
          <w:tr2bl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character" w:styleId="Hyperlink">
    <w:name w:val="Hyperlink"/>
    <w:basedOn w:val="DefaultParagraphFont"/>
    <w:uiPriority w:val="99"/>
    <w:unhideWhenUsed/>
    <w:rsid w:val="00FA13C6"/>
    <w:rPr>
      <w:color w:val="5F5F5F" w:themeColor="hyperlink"/>
      <w:u w:val="single"/>
    </w:rPr>
  </w:style>
  <w:style w:type="character" w:styleId="UnresolvedMention">
    <w:name w:val="Unresolved Mention"/>
    <w:basedOn w:val="DefaultParagraphFont"/>
    <w:uiPriority w:val="99"/>
    <w:semiHidden/>
    <w:unhideWhenUsed/>
    <w:rsid w:val="00FA13C6"/>
    <w:rPr>
      <w:color w:val="605E5C"/>
      <w:shd w:val="clear" w:color="auto" w:fill="E1DFDD"/>
    </w:rPr>
  </w:style>
  <w:style w:type="paragraph" w:styleId="TOC1">
    <w:name w:val="toc 1"/>
    <w:basedOn w:val="Normal"/>
    <w:next w:val="Normal"/>
    <w:autoRedefine/>
    <w:uiPriority w:val="39"/>
    <w:unhideWhenUsed/>
    <w:rsid w:val="0084585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6432308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43067401">
      <w:bodyDiv w:val="1"/>
      <w:marLeft w:val="0"/>
      <w:marRight w:val="0"/>
      <w:marTop w:val="0"/>
      <w:marBottom w:val="0"/>
      <w:divBdr>
        <w:top w:val="none" w:sz="0" w:space="0" w:color="auto"/>
        <w:left w:val="none" w:sz="0" w:space="0" w:color="auto"/>
        <w:bottom w:val="none" w:sz="0" w:space="0" w:color="auto"/>
        <w:right w:val="none" w:sz="0" w:space="0" w:color="auto"/>
      </w:divBdr>
    </w:div>
    <w:div w:id="933825758">
      <w:bodyDiv w:val="1"/>
      <w:marLeft w:val="0"/>
      <w:marRight w:val="0"/>
      <w:marTop w:val="0"/>
      <w:marBottom w:val="0"/>
      <w:divBdr>
        <w:top w:val="none" w:sz="0" w:space="0" w:color="auto"/>
        <w:left w:val="none" w:sz="0" w:space="0" w:color="auto"/>
        <w:bottom w:val="none" w:sz="0" w:space="0" w:color="auto"/>
        <w:right w:val="none" w:sz="0" w:space="0" w:color="auto"/>
      </w:divBdr>
    </w:div>
    <w:div w:id="97833775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7656068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9561480">
      <w:bodyDiv w:val="1"/>
      <w:marLeft w:val="0"/>
      <w:marRight w:val="0"/>
      <w:marTop w:val="0"/>
      <w:marBottom w:val="0"/>
      <w:divBdr>
        <w:top w:val="none" w:sz="0" w:space="0" w:color="auto"/>
        <w:left w:val="none" w:sz="0" w:space="0" w:color="auto"/>
        <w:bottom w:val="none" w:sz="0" w:space="0" w:color="auto"/>
        <w:right w:val="none" w:sz="0" w:space="0" w:color="auto"/>
      </w:divBdr>
    </w:div>
    <w:div w:id="1271471760">
      <w:bodyDiv w:val="1"/>
      <w:marLeft w:val="0"/>
      <w:marRight w:val="0"/>
      <w:marTop w:val="0"/>
      <w:marBottom w:val="0"/>
      <w:divBdr>
        <w:top w:val="none" w:sz="0" w:space="0" w:color="auto"/>
        <w:left w:val="none" w:sz="0" w:space="0" w:color="auto"/>
        <w:bottom w:val="none" w:sz="0" w:space="0" w:color="auto"/>
        <w:right w:val="none" w:sz="0" w:space="0" w:color="auto"/>
      </w:divBdr>
    </w:div>
    <w:div w:id="1276132755">
      <w:bodyDiv w:val="1"/>
      <w:marLeft w:val="0"/>
      <w:marRight w:val="0"/>
      <w:marTop w:val="0"/>
      <w:marBottom w:val="0"/>
      <w:divBdr>
        <w:top w:val="none" w:sz="0" w:space="0" w:color="auto"/>
        <w:left w:val="none" w:sz="0" w:space="0" w:color="auto"/>
        <w:bottom w:val="none" w:sz="0" w:space="0" w:color="auto"/>
        <w:right w:val="none" w:sz="0" w:space="0" w:color="auto"/>
      </w:divBdr>
      <w:divsChild>
        <w:div w:id="243535091">
          <w:marLeft w:val="0"/>
          <w:marRight w:val="0"/>
          <w:marTop w:val="0"/>
          <w:marBottom w:val="300"/>
          <w:divBdr>
            <w:top w:val="none" w:sz="0" w:space="0" w:color="auto"/>
            <w:left w:val="none" w:sz="0" w:space="0" w:color="auto"/>
            <w:bottom w:val="none" w:sz="0" w:space="0" w:color="auto"/>
            <w:right w:val="none" w:sz="0" w:space="0" w:color="auto"/>
          </w:divBdr>
          <w:divsChild>
            <w:div w:id="724641271">
              <w:marLeft w:val="0"/>
              <w:marRight w:val="0"/>
              <w:marTop w:val="0"/>
              <w:marBottom w:val="0"/>
              <w:divBdr>
                <w:top w:val="none" w:sz="0" w:space="0" w:color="auto"/>
                <w:left w:val="none" w:sz="0" w:space="0" w:color="auto"/>
                <w:bottom w:val="none" w:sz="0" w:space="0" w:color="auto"/>
                <w:right w:val="none" w:sz="0" w:space="0" w:color="auto"/>
              </w:divBdr>
              <w:divsChild>
                <w:div w:id="15318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983119">
      <w:bodyDiv w:val="1"/>
      <w:marLeft w:val="0"/>
      <w:marRight w:val="0"/>
      <w:marTop w:val="0"/>
      <w:marBottom w:val="0"/>
      <w:divBdr>
        <w:top w:val="none" w:sz="0" w:space="0" w:color="auto"/>
        <w:left w:val="none" w:sz="0" w:space="0" w:color="auto"/>
        <w:bottom w:val="none" w:sz="0" w:space="0" w:color="auto"/>
        <w:right w:val="none" w:sz="0" w:space="0" w:color="auto"/>
      </w:divBdr>
      <w:divsChild>
        <w:div w:id="1811970454">
          <w:marLeft w:val="0"/>
          <w:marRight w:val="0"/>
          <w:marTop w:val="0"/>
          <w:marBottom w:val="0"/>
          <w:divBdr>
            <w:top w:val="none" w:sz="0" w:space="0" w:color="auto"/>
            <w:left w:val="none" w:sz="0" w:space="0" w:color="auto"/>
            <w:bottom w:val="none" w:sz="0" w:space="0" w:color="auto"/>
            <w:right w:val="none" w:sz="0" w:space="0" w:color="auto"/>
          </w:divBdr>
        </w:div>
        <w:div w:id="794249416">
          <w:marLeft w:val="0"/>
          <w:marRight w:val="0"/>
          <w:marTop w:val="0"/>
          <w:marBottom w:val="150"/>
          <w:divBdr>
            <w:top w:val="single" w:sz="6" w:space="0" w:color="AAAAAA"/>
            <w:left w:val="single" w:sz="6" w:space="0" w:color="AAAAAA"/>
            <w:bottom w:val="single" w:sz="6" w:space="0" w:color="AAAAAA"/>
            <w:right w:val="single" w:sz="6" w:space="0" w:color="AAAAAA"/>
          </w:divBdr>
          <w:divsChild>
            <w:div w:id="1425226207">
              <w:marLeft w:val="0"/>
              <w:marRight w:val="0"/>
              <w:marTop w:val="0"/>
              <w:marBottom w:val="0"/>
              <w:divBdr>
                <w:top w:val="none" w:sz="0" w:space="0" w:color="auto"/>
                <w:left w:val="none" w:sz="0" w:space="0" w:color="auto"/>
                <w:bottom w:val="none" w:sz="0" w:space="0" w:color="auto"/>
                <w:right w:val="none" w:sz="0" w:space="0" w:color="auto"/>
              </w:divBdr>
              <w:divsChild>
                <w:div w:id="1224754270">
                  <w:marLeft w:val="0"/>
                  <w:marRight w:val="0"/>
                  <w:marTop w:val="0"/>
                  <w:marBottom w:val="300"/>
                  <w:divBdr>
                    <w:top w:val="none" w:sz="0" w:space="0" w:color="auto"/>
                    <w:left w:val="none" w:sz="0" w:space="0" w:color="auto"/>
                    <w:bottom w:val="none" w:sz="0" w:space="0" w:color="auto"/>
                    <w:right w:val="none" w:sz="0" w:space="0" w:color="auto"/>
                  </w:divBdr>
                  <w:divsChild>
                    <w:div w:id="1688873635">
                      <w:marLeft w:val="0"/>
                      <w:marRight w:val="0"/>
                      <w:marTop w:val="0"/>
                      <w:marBottom w:val="0"/>
                      <w:divBdr>
                        <w:top w:val="none" w:sz="0" w:space="0" w:color="auto"/>
                        <w:left w:val="none" w:sz="0" w:space="0" w:color="auto"/>
                        <w:bottom w:val="none" w:sz="0" w:space="0" w:color="auto"/>
                        <w:right w:val="none" w:sz="0" w:space="0" w:color="auto"/>
                      </w:divBdr>
                      <w:divsChild>
                        <w:div w:id="75629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6895313">
      <w:bodyDiv w:val="1"/>
      <w:marLeft w:val="0"/>
      <w:marRight w:val="0"/>
      <w:marTop w:val="0"/>
      <w:marBottom w:val="0"/>
      <w:divBdr>
        <w:top w:val="none" w:sz="0" w:space="0" w:color="auto"/>
        <w:left w:val="none" w:sz="0" w:space="0" w:color="auto"/>
        <w:bottom w:val="none" w:sz="0" w:space="0" w:color="auto"/>
        <w:right w:val="none" w:sz="0" w:space="0" w:color="auto"/>
      </w:divBdr>
      <w:divsChild>
        <w:div w:id="834803435">
          <w:marLeft w:val="0"/>
          <w:marRight w:val="0"/>
          <w:marTop w:val="0"/>
          <w:marBottom w:val="0"/>
          <w:divBdr>
            <w:top w:val="none" w:sz="0" w:space="0" w:color="auto"/>
            <w:left w:val="none" w:sz="0" w:space="0" w:color="auto"/>
            <w:bottom w:val="none" w:sz="0" w:space="0" w:color="auto"/>
            <w:right w:val="none" w:sz="0" w:space="0" w:color="auto"/>
          </w:divBdr>
        </w:div>
        <w:div w:id="665207992">
          <w:marLeft w:val="0"/>
          <w:marRight w:val="0"/>
          <w:marTop w:val="0"/>
          <w:marBottom w:val="150"/>
          <w:divBdr>
            <w:top w:val="single" w:sz="6" w:space="0" w:color="AAAAAA"/>
            <w:left w:val="single" w:sz="6" w:space="0" w:color="AAAAAA"/>
            <w:bottom w:val="single" w:sz="6" w:space="0" w:color="AAAAAA"/>
            <w:right w:val="single" w:sz="6" w:space="0" w:color="AAAAAA"/>
          </w:divBdr>
          <w:divsChild>
            <w:div w:id="630744996">
              <w:marLeft w:val="0"/>
              <w:marRight w:val="0"/>
              <w:marTop w:val="0"/>
              <w:marBottom w:val="0"/>
              <w:divBdr>
                <w:top w:val="none" w:sz="0" w:space="0" w:color="auto"/>
                <w:left w:val="none" w:sz="0" w:space="0" w:color="auto"/>
                <w:bottom w:val="none" w:sz="0" w:space="0" w:color="auto"/>
                <w:right w:val="none" w:sz="0" w:space="0" w:color="auto"/>
              </w:divBdr>
              <w:divsChild>
                <w:div w:id="1264075538">
                  <w:marLeft w:val="0"/>
                  <w:marRight w:val="0"/>
                  <w:marTop w:val="0"/>
                  <w:marBottom w:val="300"/>
                  <w:divBdr>
                    <w:top w:val="none" w:sz="0" w:space="0" w:color="auto"/>
                    <w:left w:val="none" w:sz="0" w:space="0" w:color="auto"/>
                    <w:bottom w:val="none" w:sz="0" w:space="0" w:color="auto"/>
                    <w:right w:val="none" w:sz="0" w:space="0" w:color="auto"/>
                  </w:divBdr>
                  <w:divsChild>
                    <w:div w:id="1935018337">
                      <w:marLeft w:val="0"/>
                      <w:marRight w:val="0"/>
                      <w:marTop w:val="0"/>
                      <w:marBottom w:val="0"/>
                      <w:divBdr>
                        <w:top w:val="none" w:sz="0" w:space="0" w:color="auto"/>
                        <w:left w:val="none" w:sz="0" w:space="0" w:color="auto"/>
                        <w:bottom w:val="none" w:sz="0" w:space="0" w:color="auto"/>
                        <w:right w:val="none" w:sz="0" w:space="0" w:color="auto"/>
                      </w:divBdr>
                      <w:divsChild>
                        <w:div w:id="8741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81376">
      <w:bodyDiv w:val="1"/>
      <w:marLeft w:val="0"/>
      <w:marRight w:val="0"/>
      <w:marTop w:val="0"/>
      <w:marBottom w:val="0"/>
      <w:divBdr>
        <w:top w:val="none" w:sz="0" w:space="0" w:color="auto"/>
        <w:left w:val="none" w:sz="0" w:space="0" w:color="auto"/>
        <w:bottom w:val="none" w:sz="0" w:space="0" w:color="auto"/>
        <w:right w:val="none" w:sz="0" w:space="0" w:color="auto"/>
      </w:divBdr>
    </w:div>
    <w:div w:id="145767932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0650640">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31009119">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00608737">
      <w:bodyDiv w:val="1"/>
      <w:marLeft w:val="0"/>
      <w:marRight w:val="0"/>
      <w:marTop w:val="0"/>
      <w:marBottom w:val="0"/>
      <w:divBdr>
        <w:top w:val="none" w:sz="0" w:space="0" w:color="auto"/>
        <w:left w:val="none" w:sz="0" w:space="0" w:color="auto"/>
        <w:bottom w:val="none" w:sz="0" w:space="0" w:color="auto"/>
        <w:right w:val="none" w:sz="0" w:space="0" w:color="auto"/>
      </w:divBdr>
      <w:divsChild>
        <w:div w:id="1577276259">
          <w:marLeft w:val="0"/>
          <w:marRight w:val="0"/>
          <w:marTop w:val="0"/>
          <w:marBottom w:val="0"/>
          <w:divBdr>
            <w:top w:val="none" w:sz="0" w:space="0" w:color="auto"/>
            <w:left w:val="none" w:sz="0" w:space="0" w:color="auto"/>
            <w:bottom w:val="none" w:sz="0" w:space="0" w:color="auto"/>
            <w:right w:val="none" w:sz="0" w:space="0" w:color="auto"/>
          </w:divBdr>
        </w:div>
        <w:div w:id="642388219">
          <w:marLeft w:val="0"/>
          <w:marRight w:val="0"/>
          <w:marTop w:val="0"/>
          <w:marBottom w:val="150"/>
          <w:divBdr>
            <w:top w:val="single" w:sz="6" w:space="0" w:color="AAAAAA"/>
            <w:left w:val="single" w:sz="6" w:space="0" w:color="AAAAAA"/>
            <w:bottom w:val="single" w:sz="6" w:space="0" w:color="AAAAAA"/>
            <w:right w:val="single" w:sz="6" w:space="0" w:color="AAAAAA"/>
          </w:divBdr>
          <w:divsChild>
            <w:div w:id="697780063">
              <w:marLeft w:val="0"/>
              <w:marRight w:val="0"/>
              <w:marTop w:val="0"/>
              <w:marBottom w:val="0"/>
              <w:divBdr>
                <w:top w:val="none" w:sz="0" w:space="0" w:color="auto"/>
                <w:left w:val="none" w:sz="0" w:space="0" w:color="auto"/>
                <w:bottom w:val="none" w:sz="0" w:space="0" w:color="auto"/>
                <w:right w:val="none" w:sz="0" w:space="0" w:color="auto"/>
              </w:divBdr>
              <w:divsChild>
                <w:div w:id="718550878">
                  <w:marLeft w:val="0"/>
                  <w:marRight w:val="0"/>
                  <w:marTop w:val="0"/>
                  <w:marBottom w:val="300"/>
                  <w:divBdr>
                    <w:top w:val="none" w:sz="0" w:space="0" w:color="auto"/>
                    <w:left w:val="none" w:sz="0" w:space="0" w:color="auto"/>
                    <w:bottom w:val="none" w:sz="0" w:space="0" w:color="auto"/>
                    <w:right w:val="none" w:sz="0" w:space="0" w:color="auto"/>
                  </w:divBdr>
                  <w:divsChild>
                    <w:div w:id="2039547265">
                      <w:marLeft w:val="0"/>
                      <w:marRight w:val="0"/>
                      <w:marTop w:val="0"/>
                      <w:marBottom w:val="0"/>
                      <w:divBdr>
                        <w:top w:val="none" w:sz="0" w:space="0" w:color="auto"/>
                        <w:left w:val="none" w:sz="0" w:space="0" w:color="auto"/>
                        <w:bottom w:val="none" w:sz="0" w:space="0" w:color="auto"/>
                        <w:right w:val="none" w:sz="0" w:space="0" w:color="auto"/>
                      </w:divBdr>
                      <w:divsChild>
                        <w:div w:id="28619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56572290">
      <w:bodyDiv w:val="1"/>
      <w:marLeft w:val="0"/>
      <w:marRight w:val="0"/>
      <w:marTop w:val="0"/>
      <w:marBottom w:val="0"/>
      <w:divBdr>
        <w:top w:val="none" w:sz="0" w:space="0" w:color="auto"/>
        <w:left w:val="none" w:sz="0" w:space="0" w:color="auto"/>
        <w:bottom w:val="none" w:sz="0" w:space="0" w:color="auto"/>
        <w:right w:val="none" w:sz="0" w:space="0" w:color="auto"/>
      </w:divBdr>
    </w:div>
    <w:div w:id="1962568609">
      <w:bodyDiv w:val="1"/>
      <w:marLeft w:val="0"/>
      <w:marRight w:val="0"/>
      <w:marTop w:val="0"/>
      <w:marBottom w:val="0"/>
      <w:divBdr>
        <w:top w:val="none" w:sz="0" w:space="0" w:color="auto"/>
        <w:left w:val="none" w:sz="0" w:space="0" w:color="auto"/>
        <w:bottom w:val="none" w:sz="0" w:space="0" w:color="auto"/>
        <w:right w:val="none" w:sz="0" w:space="0" w:color="auto"/>
      </w:divBdr>
    </w:div>
    <w:div w:id="1980305228">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7663975">
      <w:bodyDiv w:val="1"/>
      <w:marLeft w:val="0"/>
      <w:marRight w:val="0"/>
      <w:marTop w:val="0"/>
      <w:marBottom w:val="0"/>
      <w:divBdr>
        <w:top w:val="none" w:sz="0" w:space="0" w:color="auto"/>
        <w:left w:val="none" w:sz="0" w:space="0" w:color="auto"/>
        <w:bottom w:val="none" w:sz="0" w:space="0" w:color="auto"/>
        <w:right w:val="none" w:sz="0" w:space="0" w:color="auto"/>
      </w:divBdr>
      <w:divsChild>
        <w:div w:id="696665925">
          <w:marLeft w:val="0"/>
          <w:marRight w:val="0"/>
          <w:marTop w:val="0"/>
          <w:marBottom w:val="0"/>
          <w:divBdr>
            <w:top w:val="none" w:sz="0" w:space="0" w:color="auto"/>
            <w:left w:val="none" w:sz="0" w:space="0" w:color="auto"/>
            <w:bottom w:val="none" w:sz="0" w:space="0" w:color="auto"/>
            <w:right w:val="none" w:sz="0" w:space="0" w:color="auto"/>
          </w:divBdr>
          <w:divsChild>
            <w:div w:id="282155282">
              <w:marLeft w:val="0"/>
              <w:marRight w:val="0"/>
              <w:marTop w:val="0"/>
              <w:marBottom w:val="0"/>
              <w:divBdr>
                <w:top w:val="none" w:sz="0" w:space="0" w:color="auto"/>
                <w:left w:val="none" w:sz="0" w:space="0" w:color="auto"/>
                <w:bottom w:val="none" w:sz="0" w:space="0" w:color="auto"/>
                <w:right w:val="none" w:sz="0" w:space="0" w:color="auto"/>
              </w:divBdr>
              <w:divsChild>
                <w:div w:id="231816463">
                  <w:marLeft w:val="0"/>
                  <w:marRight w:val="0"/>
                  <w:marTop w:val="0"/>
                  <w:marBottom w:val="0"/>
                  <w:divBdr>
                    <w:top w:val="none" w:sz="0" w:space="0" w:color="auto"/>
                    <w:left w:val="none" w:sz="0" w:space="0" w:color="auto"/>
                    <w:bottom w:val="none" w:sz="0" w:space="0" w:color="auto"/>
                    <w:right w:val="none" w:sz="0" w:space="0" w:color="auto"/>
                  </w:divBdr>
                  <w:divsChild>
                    <w:div w:id="21628242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81773">
          <w:marLeft w:val="0"/>
          <w:marRight w:val="0"/>
          <w:marTop w:val="0"/>
          <w:marBottom w:val="480"/>
          <w:divBdr>
            <w:top w:val="none" w:sz="0" w:space="0" w:color="auto"/>
            <w:left w:val="none" w:sz="0" w:space="0" w:color="auto"/>
            <w:bottom w:val="none" w:sz="0" w:space="0" w:color="auto"/>
            <w:right w:val="none" w:sz="0" w:space="0" w:color="auto"/>
          </w:divBdr>
        </w:div>
        <w:div w:id="530652085">
          <w:marLeft w:val="0"/>
          <w:marRight w:val="0"/>
          <w:marTop w:val="720"/>
          <w:marBottom w:val="720"/>
          <w:divBdr>
            <w:top w:val="none" w:sz="0" w:space="0" w:color="auto"/>
            <w:left w:val="none" w:sz="0" w:space="0" w:color="auto"/>
            <w:bottom w:val="none" w:sz="0" w:space="0" w:color="auto"/>
            <w:right w:val="none" w:sz="0" w:space="0" w:color="auto"/>
          </w:divBdr>
        </w:div>
      </w:divsChild>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4315433">
      <w:bodyDiv w:val="1"/>
      <w:marLeft w:val="0"/>
      <w:marRight w:val="0"/>
      <w:marTop w:val="0"/>
      <w:marBottom w:val="0"/>
      <w:divBdr>
        <w:top w:val="none" w:sz="0" w:space="0" w:color="auto"/>
        <w:left w:val="none" w:sz="0" w:space="0" w:color="auto"/>
        <w:bottom w:val="none" w:sz="0" w:space="0" w:color="auto"/>
        <w:right w:val="none" w:sz="0" w:space="0" w:color="auto"/>
      </w:divBdr>
    </w:div>
    <w:div w:id="206683484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126147">
      <w:bodyDiv w:val="1"/>
      <w:marLeft w:val="0"/>
      <w:marRight w:val="0"/>
      <w:marTop w:val="0"/>
      <w:marBottom w:val="0"/>
      <w:divBdr>
        <w:top w:val="none" w:sz="0" w:space="0" w:color="auto"/>
        <w:left w:val="none" w:sz="0" w:space="0" w:color="auto"/>
        <w:bottom w:val="none" w:sz="0" w:space="0" w:color="auto"/>
        <w:right w:val="none" w:sz="0" w:space="0" w:color="auto"/>
      </w:divBdr>
    </w:div>
    <w:div w:id="2119565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5083\AppData\Roaming\Microsoft\Templates\APA%20style%20paper.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6C6C6C"/>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employees xmlns="http://schemas.microsoft.com/temp/samples">
  <employee>
    <CustomerName>&lt;?xml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w:rsidR="00000000" w:rsidRDefault="00000000"&gt;&lt;w:sdt&gt;&lt;w:sdtPr&gt;&lt;w:alias w:val="Enter shortened title:"/&gt;&lt;w:tag w:val="Enter shortened title:"/&gt;&lt;w:id w:val="323247661"/&gt;&lt;w15:dataBinding w:prefixMappings="xmlns:ns0='http://schemas.microsoft.com/temp/samples' " w:xpath="/ns0:employees[1]/ns0:employee[1]/ns0:CustomerName[1]" w:storeItemID="{B98E728A-96FF-4995-885C-5AF887AB0C35}"/&gt;&lt;w15:appearance w15:val="hidden"/&gt;&lt;/w:sdtPr&gt;&lt;w:sdtContent&gt;&lt;w:r w:rsidR="0003203D"&gt;&lt;w:t xml:space="preserve"&gt;Running head: &lt;/w:t&gt;&lt;/w:r&gt;&lt;/w:sdtContent&gt;&lt;/w:sdt&gt;&lt;w:r w:rsidR="000D3DAC"&gt;&lt;w:t&gt;7&lt;/w:t&gt;&lt;/w:r&gt;&lt;w:r w:rsidR="0003203D" w:rsidRPr="0003203D"&gt;&lt;w:t&gt;-&lt;/w:t&gt;&lt;/w:r&gt;&lt;w:r w:rsidR="000D3DAC"&gt;&lt;w:t&gt;1 Final Project&lt;/w:t&gt;&lt;/w:r&gt;&lt;/w:p&gt;&lt;w:sectPr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w:eastAsiaTheme="minorEastAsia" w:hAnsiTheme="minorHAnsi" w:cstheme="minorBidi"/&gt;&lt;w:color w:val="000000" w:themeColor="text1"/&gt;&lt;w:sz w:val="24"/&gt;&lt;w:szCs w:val="24"/&gt;&lt;w:lang w:val="en-US" w:eastAsia="ja-JP" w:bidi="ar-SA"/&gt;&lt;/w:rPr&gt;&lt;/w:rPrDefault&gt;&lt;w:pPrDefault&gt;&lt;w:pPr&gt;&lt;w:spacing w:line="480" w:lineRule="auto"/&gt;&lt;w:ind w:firstLine="720"/&gt;&lt;/w:pPr&gt;&lt;/w:pPrDefault&gt;&lt;/w:docDefaults&gt;&lt;w:style w:type="paragraph" w:default="1" w:styleId="Normal"&gt;&lt;w:name w:val="Normal"/&gt;&lt;w:qFormat/&gt;&lt;/w:style&gt;&lt;w:style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w:val="99"/&gt;&lt;w:semiHidden/&gt;&lt;w:unhideWhenUsed/&gt;&lt;/w:style&gt;&lt;/w:styles&gt;&lt;/pkg:xmlData&gt;&lt;/pkg:part&gt;&lt;/pkg:package&gt;
</CustomerName>
    <CompanyName/>
    <SenderAddress/>
    <Address/>
  </employee>
</employees>
</file>

<file path=customXml/itemProps1.xml><?xml version="1.0" encoding="utf-8"?>
<ds:datastoreItem xmlns:ds="http://schemas.openxmlformats.org/officeDocument/2006/customXml" ds:itemID="{A0CAB65E-B9F0-420B-9D71-13A7F927E503}">
  <ds:schemaRefs>
    <ds:schemaRef ds:uri="http://schemas.openxmlformats.org/officeDocument/2006/bibliography"/>
  </ds:schemaRefs>
</ds:datastoreItem>
</file>

<file path=customXml/itemProps2.xml><?xml version="1.0" encoding="utf-8"?>
<ds:datastoreItem xmlns:ds="http://schemas.openxmlformats.org/officeDocument/2006/customXml" ds:itemID="{B98E728A-96FF-4995-885C-5AF887AB0C35}">
  <ds:schemaRefs>
    <ds:schemaRef ds:uri="http://schemas.microsoft.com/temp/samples"/>
  </ds:schemaRefs>
</ds:datastoreItem>
</file>

<file path=docProps/app.xml><?xml version="1.0" encoding="utf-8"?>
<Properties xmlns="http://schemas.openxmlformats.org/officeDocument/2006/extended-properties" xmlns:vt="http://schemas.openxmlformats.org/officeDocument/2006/docPropsVTypes">
  <Template>APA style paper</Template>
  <TotalTime>15</TotalTime>
  <Pages>13</Pages>
  <Words>1075</Words>
  <Characters>6131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15083</dc:creator>
  <cp:keywords/>
  <dc:description/>
  <cp:lastModifiedBy>medeiroselvina@gmail.com</cp:lastModifiedBy>
  <cp:revision>3</cp:revision>
  <dcterms:created xsi:type="dcterms:W3CDTF">2021-10-16T02:51:00Z</dcterms:created>
  <dcterms:modified xsi:type="dcterms:W3CDTF">2021-10-16T03:06:00Z</dcterms:modified>
</cp:coreProperties>
</file>